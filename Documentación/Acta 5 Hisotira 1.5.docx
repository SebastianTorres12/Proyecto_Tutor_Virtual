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409"/>
        <w:gridCol w:w="2541"/>
        <w:gridCol w:w="1614"/>
        <w:gridCol w:w="512"/>
        <w:gridCol w:w="422"/>
        <w:gridCol w:w="855"/>
        <w:gridCol w:w="1667"/>
      </w:tblGrid>
      <w:tr w:rsidR="00950749" w:rsidRPr="00306DF4" w14:paraId="64579E06" w14:textId="77777777" w:rsidTr="0066745E">
        <w:trPr>
          <w:trHeight w:val="386"/>
        </w:trPr>
        <w:tc>
          <w:tcPr>
            <w:tcW w:w="1360" w:type="pct"/>
            <w:gridSpan w:val="2"/>
            <w:tcBorders>
              <w:bottom w:val="dotted" w:sz="4" w:space="0" w:color="auto"/>
              <w:right w:val="dotted" w:sz="4" w:space="0" w:color="auto"/>
            </w:tcBorders>
          </w:tcPr>
          <w:p w14:paraId="008867AF" w14:textId="4E73BDB9" w:rsidR="00950749" w:rsidRPr="00F60537" w:rsidRDefault="00950749" w:rsidP="00960D9D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proofErr w:type="gramStart"/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Fecha :</w:t>
            </w:r>
            <w:proofErr w:type="gramEnd"/>
            <w:r w:rsidRPr="00F60537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 </w:t>
            </w:r>
            <w:r w:rsidR="00941EBA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>2</w:t>
            </w:r>
            <w:r w:rsidR="0033196D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>0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 w:rsidR="0033196D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5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FE6158" w14:textId="7F0D0921" w:rsidR="00950749" w:rsidRPr="00F60537" w:rsidRDefault="00950749" w:rsidP="00AA7379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sz w:val="20"/>
                <w:szCs w:val="20"/>
                <w:lang w:eastAsia="es-ES"/>
              </w:rPr>
              <w:t>Lugar:</w:t>
            </w:r>
            <w:r w:rsidRPr="00F60537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 xml:space="preserve"> 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 xml:space="preserve">Reunión mediante Google </w:t>
            </w:r>
            <w:proofErr w:type="spellStart"/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Meet</w:t>
            </w:r>
            <w:proofErr w:type="spellEnd"/>
          </w:p>
        </w:tc>
        <w:tc>
          <w:tcPr>
            <w:tcW w:w="1206" w:type="pct"/>
            <w:gridSpan w:val="2"/>
            <w:tcBorders>
              <w:left w:val="dotted" w:sz="4" w:space="0" w:color="auto"/>
              <w:bottom w:val="dotted" w:sz="4" w:space="0" w:color="auto"/>
            </w:tcBorders>
            <w:noWrap/>
          </w:tcPr>
          <w:p w14:paraId="05018DF2" w14:textId="77777777" w:rsidR="00950749" w:rsidRPr="00F60537" w:rsidRDefault="00950749" w:rsidP="00D5733D">
            <w:pPr>
              <w:pStyle w:val="Ttulo1"/>
              <w:jc w:val="left"/>
              <w:rPr>
                <w:rFonts w:ascii="Arial Narrow" w:hAnsi="Arial Narrow" w:cs="Adobe Naskh Medium"/>
                <w:b/>
                <w:bCs/>
                <w:sz w:val="20"/>
              </w:rPr>
            </w:pPr>
            <w:r w:rsidRPr="00F60537">
              <w:rPr>
                <w:rFonts w:ascii="Arial Narrow" w:hAnsi="Arial Narrow" w:cs="Adobe Naskh Medium"/>
                <w:b/>
                <w:bCs/>
                <w:sz w:val="20"/>
              </w:rPr>
              <w:t xml:space="preserve">No. Acta </w:t>
            </w:r>
          </w:p>
          <w:p w14:paraId="38E92C5C" w14:textId="0BC75864" w:rsidR="007E2A3B" w:rsidRPr="00F60537" w:rsidRDefault="007E2A3B" w:rsidP="007E2A3B">
            <w:pPr>
              <w:rPr>
                <w:lang w:eastAsia="es-ES"/>
              </w:rPr>
            </w:pPr>
            <w:r w:rsidRPr="00F60537">
              <w:rPr>
                <w:lang w:eastAsia="es-ES"/>
              </w:rPr>
              <w:t>UPDI-ACT-V-20</w:t>
            </w:r>
            <w:r w:rsidR="006C45BB" w:rsidRPr="00F60537">
              <w:rPr>
                <w:lang w:eastAsia="es-ES"/>
              </w:rPr>
              <w:t>25</w:t>
            </w:r>
            <w:r w:rsidRPr="00F60537">
              <w:rPr>
                <w:lang w:eastAsia="es-ES"/>
              </w:rPr>
              <w:t>-</w:t>
            </w:r>
            <w:r w:rsidR="006C45BB" w:rsidRPr="00F60537">
              <w:rPr>
                <w:lang w:eastAsia="es-ES"/>
              </w:rPr>
              <w:t>00</w:t>
            </w:r>
            <w:r w:rsidR="0033196D">
              <w:rPr>
                <w:lang w:eastAsia="es-ES"/>
              </w:rPr>
              <w:t>5</w:t>
            </w:r>
          </w:p>
        </w:tc>
      </w:tr>
      <w:tr w:rsidR="00950749" w:rsidRPr="00306DF4" w14:paraId="00F3C4B3" w14:textId="77777777" w:rsidTr="00306DF4">
        <w:trPr>
          <w:trHeight w:val="600"/>
        </w:trPr>
        <w:tc>
          <w:tcPr>
            <w:tcW w:w="3347" w:type="pct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563130" w14:textId="1953A54E" w:rsidR="00950749" w:rsidRPr="00F60537" w:rsidRDefault="0066745E" w:rsidP="00070A79">
            <w:pPr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Objetivo:</w:t>
            </w:r>
            <w:r w:rsidR="00950749" w:rsidRPr="00F60537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 </w:t>
            </w:r>
            <w:r w:rsidR="0033196D" w:rsidRPr="0033196D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Establecer la funcionalidad para cargar sílabos y extraer automáticamente su contenido.</w:t>
            </w:r>
          </w:p>
        </w:tc>
        <w:tc>
          <w:tcPr>
            <w:tcW w:w="855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9AC38" w14:textId="77777777" w:rsidR="00950749" w:rsidRPr="00F60537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Hora Inicial:</w:t>
            </w:r>
          </w:p>
          <w:p w14:paraId="6940B982" w14:textId="17B00451" w:rsidR="00950749" w:rsidRPr="00F60537" w:rsidRDefault="00070A7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18</w:t>
            </w:r>
            <w:r w:rsidR="0095074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H</w:t>
            </w:r>
            <w:r w:rsidR="006A0762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00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198FE8" w14:textId="77777777" w:rsidR="00950749" w:rsidRPr="00F60537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Hora Final:</w:t>
            </w:r>
          </w:p>
          <w:p w14:paraId="36B2B5C3" w14:textId="4FE1211A" w:rsidR="00950749" w:rsidRPr="00F60537" w:rsidRDefault="00070A7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18</w:t>
            </w:r>
            <w:r w:rsidR="006A0762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H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30</w:t>
            </w:r>
          </w:p>
        </w:tc>
      </w:tr>
      <w:tr w:rsidR="00950749" w:rsidRPr="00306DF4" w14:paraId="465C7C5C" w14:textId="77777777" w:rsidTr="00306DF4">
        <w:trPr>
          <w:trHeight w:val="597"/>
        </w:trPr>
        <w:tc>
          <w:tcPr>
            <w:tcW w:w="5000" w:type="pct"/>
            <w:gridSpan w:val="8"/>
            <w:tcBorders>
              <w:top w:val="dotted" w:sz="4" w:space="0" w:color="auto"/>
              <w:bottom w:val="nil"/>
            </w:tcBorders>
          </w:tcPr>
          <w:p w14:paraId="22CDA5C0" w14:textId="34ACAFAF" w:rsidR="00950749" w:rsidRPr="002A4860" w:rsidRDefault="0066745E" w:rsidP="002A4860">
            <w:pPr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b/>
                <w:sz w:val="20"/>
                <w:szCs w:val="20"/>
              </w:rPr>
              <w:t xml:space="preserve">Antecedentes: </w:t>
            </w:r>
            <w:r w:rsidR="0033196D" w:rsidRPr="0033196D">
              <w:rPr>
                <w:rFonts w:ascii="Arial Narrow" w:hAnsi="Arial Narrow" w:cs="Adobe Naskh Medium"/>
                <w:i/>
                <w:sz w:val="20"/>
                <w:szCs w:val="20"/>
              </w:rPr>
              <w:t>La verificación manual de sílabos consume tiempo. La IA debe analizar y estructurar la información.</w:t>
            </w:r>
          </w:p>
        </w:tc>
      </w:tr>
      <w:tr w:rsidR="00950749" w:rsidRPr="00306DF4" w14:paraId="74D1FF0A" w14:textId="77777777" w:rsidTr="00872182">
        <w:trPr>
          <w:trHeight w:val="342"/>
        </w:trPr>
        <w:tc>
          <w:tcPr>
            <w:tcW w:w="5000" w:type="pct"/>
            <w:gridSpan w:val="8"/>
            <w:tcBorders>
              <w:top w:val="nil"/>
              <w:bottom w:val="dotted" w:sz="4" w:space="0" w:color="auto"/>
            </w:tcBorders>
          </w:tcPr>
          <w:p w14:paraId="651BB0F2" w14:textId="0EB9311D" w:rsidR="00950749" w:rsidRPr="00F60537" w:rsidRDefault="0066745E" w:rsidP="0003612A">
            <w:p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b/>
                <w:sz w:val="20"/>
                <w:szCs w:val="20"/>
              </w:rPr>
              <w:t>Agenda:</w:t>
            </w:r>
          </w:p>
          <w:p w14:paraId="7A61134C" w14:textId="3022145F" w:rsidR="0033196D" w:rsidRPr="0033196D" w:rsidRDefault="0033196D" w:rsidP="00CC20A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33196D">
              <w:rPr>
                <w:rFonts w:ascii="Arial Narrow" w:hAnsi="Arial Narrow" w:cs="Adobe Naskh Medium"/>
                <w:i/>
                <w:sz w:val="20"/>
                <w:szCs w:val="20"/>
              </w:rPr>
              <w:t>Formatos aceptados.</w:t>
            </w:r>
          </w:p>
          <w:p w14:paraId="007759A0" w14:textId="45E27E27" w:rsidR="0033196D" w:rsidRPr="0033196D" w:rsidRDefault="0033196D" w:rsidP="00D1641E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33196D">
              <w:rPr>
                <w:rFonts w:ascii="Arial Narrow" w:hAnsi="Arial Narrow" w:cs="Adobe Naskh Medium"/>
                <w:i/>
                <w:sz w:val="20"/>
                <w:szCs w:val="20"/>
              </w:rPr>
              <w:t>Algoritmo de extracción.</w:t>
            </w:r>
          </w:p>
          <w:p w14:paraId="5BEED799" w14:textId="7DB5ED51" w:rsidR="00950749" w:rsidRPr="00F60537" w:rsidRDefault="0033196D" w:rsidP="0033196D">
            <w:pPr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33196D">
              <w:rPr>
                <w:rFonts w:ascii="Arial Narrow" w:hAnsi="Arial Narrow" w:cs="Adobe Naskh Medium"/>
                <w:i/>
                <w:sz w:val="20"/>
                <w:szCs w:val="20"/>
              </w:rPr>
              <w:t>Integración con base de datos.</w:t>
            </w:r>
          </w:p>
        </w:tc>
      </w:tr>
      <w:tr w:rsidR="00EE0F1B" w:rsidRPr="00306DF4" w14:paraId="1A6F11E8" w14:textId="77777777" w:rsidTr="00872182">
        <w:trPr>
          <w:trHeight w:val="104"/>
        </w:trPr>
        <w:tc>
          <w:tcPr>
            <w:tcW w:w="5000" w:type="pct"/>
            <w:gridSpan w:val="8"/>
            <w:tcBorders>
              <w:top w:val="dotted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7322981" w14:textId="15052403" w:rsidR="00EE0F1B" w:rsidRPr="00306DF4" w:rsidRDefault="0066745E" w:rsidP="00E62C2E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  <w:t>Desarrollo:</w:t>
            </w:r>
          </w:p>
        </w:tc>
      </w:tr>
      <w:tr w:rsidR="009C180C" w:rsidRPr="00306DF4" w14:paraId="775C9FCB" w14:textId="77777777" w:rsidTr="00872182">
        <w:trPr>
          <w:trHeight w:val="104"/>
        </w:trPr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EB52B" w14:textId="77777777" w:rsidR="009C180C" w:rsidRPr="00F60537" w:rsidRDefault="009C180C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FF1B93F" w14:textId="71E4CA0B" w:rsidR="009C180C" w:rsidRPr="00F60537" w:rsidRDefault="0033196D" w:rsidP="00F60537">
            <w:pPr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</w:pPr>
            <w:r w:rsidRPr="0033196D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Se acordó permitir formatos PDF y DOCX, usando procesamiento de lenguaje natural para extraer temas y objetivos.</w:t>
            </w:r>
          </w:p>
        </w:tc>
      </w:tr>
      <w:tr w:rsidR="009C180C" w:rsidRPr="00306DF4" w14:paraId="5EF26AC7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B1CF7" w14:textId="133C5225" w:rsidR="009C180C" w:rsidRPr="00306DF4" w:rsidRDefault="009C180C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3431110" w14:textId="13C54D8A" w:rsidR="009C180C" w:rsidRPr="00306DF4" w:rsidRDefault="009C180C" w:rsidP="00070A79">
            <w:pPr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950749" w:rsidRPr="00306DF4" w14:paraId="24FCFDCB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F73793" w14:textId="786C1FB6" w:rsidR="00950749" w:rsidRPr="00306DF4" w:rsidRDefault="00950749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B1BCFBA" w14:textId="0C2812F6" w:rsidR="00950749" w:rsidRPr="00306DF4" w:rsidRDefault="00950749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950749" w:rsidRPr="00306DF4" w14:paraId="59C9FA95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12BE4" w14:textId="718FFB6F" w:rsidR="00950749" w:rsidRPr="00306DF4" w:rsidRDefault="00950749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A1D86D1" w14:textId="670979BB" w:rsidR="00950749" w:rsidRPr="00306DF4" w:rsidRDefault="00950749" w:rsidP="00070A79">
            <w:pPr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08A33F2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F0D4E" w14:textId="13803A12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4CE47BF" w14:textId="3BADBEDF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22339306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B9BF88" w14:textId="79DB9C8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5F5CFD9" w14:textId="39407BD6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271F179C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C02D4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F255AF5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4F0984D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94C2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C2CD58E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54A2F637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395D22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2B6A9F6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1EF259D6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C907F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4D01CEB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181C4B1D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6D20E3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F937C82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B35D67" w:rsidRPr="00306DF4" w14:paraId="013B9D87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A60BE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41DE1E42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308B711D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6E575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746DBA27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6B682398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7F449E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5D784E7E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34F02C13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2A66AC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16B1900E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950749" w:rsidRPr="00306DF4" w14:paraId="6A93246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79736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5D0E94D" w14:textId="77777777" w:rsidR="00950749" w:rsidRPr="00306DF4" w:rsidRDefault="00950749" w:rsidP="00950749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</w:t>
            </w:r>
          </w:p>
        </w:tc>
      </w:tr>
      <w:tr w:rsidR="00950749" w:rsidRPr="00306DF4" w14:paraId="7667F6FC" w14:textId="77777777" w:rsidTr="00872182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576C1881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  <w:noWrap/>
          </w:tcPr>
          <w:p w14:paraId="68F4E281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COMPROMISO/ACCIÓN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5A2604F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RESPONSABLE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1556A54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FECHA TÉRMINO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/>
          </w:tcPr>
          <w:p w14:paraId="14DCD1C4" w14:textId="77777777" w:rsidR="00950749" w:rsidRPr="00306DF4" w:rsidRDefault="00E57D61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FIRMA</w:t>
            </w:r>
          </w:p>
        </w:tc>
      </w:tr>
      <w:tr w:rsidR="00950749" w:rsidRPr="00306DF4" w14:paraId="6B110369" w14:textId="77777777" w:rsidTr="00872182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B16E3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</w:tcPr>
          <w:p w14:paraId="4629C753" w14:textId="4845AB0E" w:rsidR="00950749" w:rsidRPr="002A4860" w:rsidRDefault="0033196D" w:rsidP="002A4860">
            <w:pPr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</w:pPr>
            <w:r w:rsidRPr="0033196D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 xml:space="preserve">Crear </w:t>
            </w:r>
            <w:proofErr w:type="spellStart"/>
            <w:r w:rsidRPr="0033196D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>módulo</w:t>
            </w:r>
            <w:proofErr w:type="spellEnd"/>
            <w:r w:rsidRPr="0033196D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 xml:space="preserve"> de carga.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64ABC" w14:textId="30BC1F94" w:rsidR="00950749" w:rsidRPr="00F60537" w:rsidRDefault="00941EBA" w:rsidP="00950749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David </w:t>
            </w:r>
            <w:proofErr w:type="spellStart"/>
            <w:r>
              <w:rPr>
                <w:rFonts w:ascii="Arial Narrow" w:hAnsi="Arial Narrow" w:cs="Arial"/>
                <w:i/>
                <w:sz w:val="20"/>
                <w:szCs w:val="20"/>
              </w:rPr>
              <w:t>Cantuña</w:t>
            </w:r>
            <w:proofErr w:type="spellEnd"/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DC05A" w14:textId="4B9A395F" w:rsidR="00950749" w:rsidRPr="00F60537" w:rsidRDefault="00941EBA" w:rsidP="00960D9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0</w:t>
            </w:r>
            <w:r w:rsidR="0033196D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8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 w:rsidR="0033196D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6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F8FD10" w14:textId="77777777" w:rsidR="00950749" w:rsidRPr="00F60537" w:rsidRDefault="00950749" w:rsidP="0095074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3196D" w:rsidRPr="00306DF4" w14:paraId="441C1B31" w14:textId="77777777" w:rsidTr="00A06B19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5D51105" w14:textId="77777777" w:rsidR="0033196D" w:rsidRPr="00306DF4" w:rsidRDefault="0033196D" w:rsidP="0033196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2.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noWrap/>
            <w:vAlign w:val="center"/>
          </w:tcPr>
          <w:p w14:paraId="39FAD2F2" w14:textId="0677C0EA" w:rsidR="0033196D" w:rsidRPr="00F60537" w:rsidRDefault="0033196D" w:rsidP="0033196D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3196D">
              <w:rPr>
                <w:rFonts w:ascii="Arial Narrow" w:hAnsi="Arial Narrow" w:cs="Arial"/>
                <w:i/>
                <w:sz w:val="20"/>
                <w:szCs w:val="20"/>
              </w:rPr>
              <w:t>Entrenar extractor de información.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4D864DA" w14:textId="765CA0E1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Luis Burbano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CA1BE23" w14:textId="7DF2A19E" w:rsidR="0033196D" w:rsidRPr="00F60537" w:rsidRDefault="0033196D" w:rsidP="0033196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08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6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</w:tcBorders>
          </w:tcPr>
          <w:p w14:paraId="04080E60" w14:textId="77777777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3196D" w:rsidRPr="00306DF4" w14:paraId="0D190360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E7455" w14:textId="77777777" w:rsidR="0033196D" w:rsidRPr="00306DF4" w:rsidRDefault="0033196D" w:rsidP="0033196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</w:tcPr>
          <w:p w14:paraId="4531AAAF" w14:textId="796A81A8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257ABE" w14:textId="30E26C89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E295CD" w14:textId="263A97E8" w:rsidR="0033196D" w:rsidRPr="00F60537" w:rsidRDefault="0033196D" w:rsidP="0033196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99BDF5" w14:textId="77777777" w:rsidR="0033196D" w:rsidRPr="00F60537" w:rsidRDefault="0033196D" w:rsidP="0033196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33196D" w:rsidRPr="00306DF4" w14:paraId="13A3D13C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13A3232A" w14:textId="77777777" w:rsidR="0033196D" w:rsidRPr="00306DF4" w:rsidRDefault="0033196D" w:rsidP="0033196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4.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noWrap/>
            <w:vAlign w:val="center"/>
          </w:tcPr>
          <w:p w14:paraId="7488B8F4" w14:textId="360CD5AF" w:rsidR="0033196D" w:rsidRPr="00306DF4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C6ED2DC" w14:textId="28F0B998" w:rsidR="0033196D" w:rsidRPr="00306DF4" w:rsidRDefault="0033196D" w:rsidP="0033196D">
            <w:pPr>
              <w:spacing w:after="0" w:line="240" w:lineRule="auto"/>
              <w:rPr>
                <w:rFonts w:ascii="Arial Narrow" w:hAnsi="Arial Narrow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29C00DD" w14:textId="07E9A1CC" w:rsidR="0033196D" w:rsidRPr="00306DF4" w:rsidRDefault="0033196D" w:rsidP="0033196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</w:tcBorders>
          </w:tcPr>
          <w:p w14:paraId="05D9E7F2" w14:textId="77777777" w:rsidR="0033196D" w:rsidRPr="00306DF4" w:rsidRDefault="0033196D" w:rsidP="0033196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0E9EA59E" w14:textId="77777777" w:rsidR="00D41EB3" w:rsidRDefault="00D41EB3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  <w:sectPr w:rsidR="00D41EB3" w:rsidSect="00925C58">
          <w:headerReference w:type="default" r:id="rId8"/>
          <w:footerReference w:type="default" r:id="rId9"/>
          <w:headerReference w:type="first" r:id="rId10"/>
          <w:pgSz w:w="11906" w:h="16838" w:code="9"/>
          <w:pgMar w:top="720" w:right="720" w:bottom="357" w:left="720" w:header="624" w:footer="624" w:gutter="0"/>
          <w:cols w:space="708"/>
          <w:docGrid w:linePitch="360"/>
        </w:sectPr>
      </w:pPr>
    </w:p>
    <w:p w14:paraId="7744686D" w14:textId="77777777" w:rsidR="006A0762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1667091F" w14:textId="532AFCD3" w:rsidR="006A0762" w:rsidRPr="006A0762" w:rsidRDefault="006A0762" w:rsidP="00925C58">
      <w:pPr>
        <w:spacing w:after="0" w:line="240" w:lineRule="auto"/>
        <w:jc w:val="center"/>
        <w:rPr>
          <w:rFonts w:ascii="Arial Narrow" w:hAnsi="Arial Narrow" w:cs="Adobe Naskh Medium"/>
          <w:b/>
          <w:sz w:val="20"/>
          <w:szCs w:val="20"/>
        </w:rPr>
      </w:pPr>
      <w:r w:rsidRPr="006A0762">
        <w:rPr>
          <w:rFonts w:ascii="Arial Narrow" w:hAnsi="Arial Narrow" w:cs="Adobe Naskh Medium"/>
          <w:b/>
          <w:sz w:val="20"/>
          <w:szCs w:val="20"/>
        </w:rPr>
        <w:t>PARTICIPANTES DE LA REUNIÓN</w:t>
      </w:r>
    </w:p>
    <w:p w14:paraId="09D5B6EB" w14:textId="77777777" w:rsidR="006A0762" w:rsidRPr="00CE07AD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3402"/>
        <w:gridCol w:w="3402"/>
        <w:gridCol w:w="1276"/>
        <w:gridCol w:w="2410"/>
      </w:tblGrid>
      <w:tr w:rsidR="008E1579" w:rsidRPr="00306DF4" w14:paraId="4C46339A" w14:textId="77777777" w:rsidTr="00306DF4">
        <w:tc>
          <w:tcPr>
            <w:tcW w:w="4678" w:type="dxa"/>
            <w:tcBorders>
              <w:bottom w:val="single" w:sz="4" w:space="0" w:color="auto"/>
            </w:tcBorders>
            <w:shd w:val="clear" w:color="auto" w:fill="E2EFD9"/>
          </w:tcPr>
          <w:p w14:paraId="66D701E0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616FEA88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ENTIDAD - 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UNIDAD </w:t>
            </w: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-C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ARGO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1D853C6C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CORREO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2EFD9"/>
          </w:tcPr>
          <w:p w14:paraId="1B6BCCFC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TELÉFONO </w:t>
            </w:r>
            <w:r w:rsidR="00EE7E41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EXTENSIÓN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2EFD9"/>
          </w:tcPr>
          <w:p w14:paraId="11A3998B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FIRMA</w:t>
            </w:r>
          </w:p>
        </w:tc>
      </w:tr>
      <w:tr w:rsidR="00F60537" w:rsidRPr="00F60537" w14:paraId="05BD2BF8" w14:textId="77777777" w:rsidTr="00306DF4">
        <w:trPr>
          <w:trHeight w:val="684"/>
        </w:trPr>
        <w:tc>
          <w:tcPr>
            <w:tcW w:w="467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366713" w14:textId="2F156FB9" w:rsidR="00114FCF" w:rsidRPr="00F60537" w:rsidRDefault="00F60537" w:rsidP="000F5137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lang w:val="es-ES"/>
              </w:rPr>
            </w:pPr>
            <w:proofErr w:type="spellStart"/>
            <w:r w:rsidRPr="00F60537">
              <w:rPr>
                <w:rFonts w:ascii="Arial Narrow" w:hAnsi="Arial Narrow" w:cs="Arial"/>
                <w:i/>
                <w:lang w:val="es-ES"/>
              </w:rPr>
              <w:t>Sebast</w:t>
            </w:r>
            <w:r>
              <w:rPr>
                <w:rFonts w:ascii="Arial Narrow" w:hAnsi="Arial Narrow" w:cs="Arial"/>
                <w:i/>
                <w:lang w:val="es-ES"/>
              </w:rPr>
              <w:t>ian</w:t>
            </w:r>
            <w:proofErr w:type="spellEnd"/>
            <w:r>
              <w:rPr>
                <w:rFonts w:ascii="Arial Narrow" w:hAnsi="Arial Narrow" w:cs="Arial"/>
                <w:i/>
                <w:lang w:val="es-ES"/>
              </w:rPr>
              <w:t xml:space="preserve"> Torres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1D0C5D" w14:textId="576C53B1" w:rsidR="00114FCF" w:rsidRPr="00F60537" w:rsidRDefault="00F60537" w:rsidP="000F5137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98366B" w14:textId="2D926F3B" w:rsidR="00D8603E" w:rsidRPr="00F60537" w:rsidRDefault="00D8603E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DDB35" w14:textId="380B88F8" w:rsidR="00AE7D93" w:rsidRPr="00F60537" w:rsidRDefault="00AE7D93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9F639C" w14:textId="77777777" w:rsidR="00114FCF" w:rsidRPr="00F60537" w:rsidRDefault="00114FCF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C96C29B" w14:textId="77777777" w:rsidTr="00306DF4">
        <w:trPr>
          <w:trHeight w:val="68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C89D5" w14:textId="112057A8" w:rsidR="008E1579" w:rsidRPr="00F60537" w:rsidRDefault="00F60537" w:rsidP="00B83466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lang w:val="es-ES"/>
              </w:rPr>
            </w:pPr>
            <w:r>
              <w:rPr>
                <w:rFonts w:ascii="Arial Narrow" w:hAnsi="Arial Narrow" w:cs="Arial"/>
                <w:i/>
                <w:lang w:val="es-ES"/>
              </w:rPr>
              <w:t xml:space="preserve">David </w:t>
            </w:r>
            <w:proofErr w:type="spellStart"/>
            <w:r>
              <w:rPr>
                <w:rFonts w:ascii="Arial Narrow" w:hAnsi="Arial Narrow" w:cs="Arial"/>
                <w:i/>
                <w:lang w:val="es-ES"/>
              </w:rPr>
              <w:t>Cantuña</w:t>
            </w:r>
            <w:proofErr w:type="spellEnd"/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087D2" w14:textId="01A2F436" w:rsidR="008E1579" w:rsidRPr="00F60537" w:rsidRDefault="00F60537" w:rsidP="00B83466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775C28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72E58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59A835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4F5B2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4ADD8" w14:textId="19E573D9" w:rsidR="00114FCF" w:rsidRPr="00F60537" w:rsidRDefault="00F60537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Luis Burbano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E02EC" w14:textId="18FCA4A1" w:rsidR="00114FCF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2EE33" w14:textId="5D44672F" w:rsidR="00114FCF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Laburbano1@espe.edu.ec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90BE4" w14:textId="77777777" w:rsidR="00114FCF" w:rsidRPr="00F60537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0A2336" w14:textId="77777777" w:rsidR="00114FCF" w:rsidRPr="00F60537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56D4ECB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7D11C" w14:textId="5C0F3415" w:rsidR="00960D9D" w:rsidRPr="00F60537" w:rsidRDefault="00F60537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Mateo 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Roman</w:t>
            </w:r>
            <w:proofErr w:type="spellEnd"/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ADCB74" w14:textId="229E8089" w:rsidR="00960D9D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630865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5C9B4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57F561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08DDC22C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6A7DB7" w14:textId="77777777" w:rsidR="0066745E" w:rsidRPr="00F60537" w:rsidRDefault="0066745E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58CB4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3AA35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35A4C6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FEFA87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4946272E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3AD894" w14:textId="77777777" w:rsidR="0066745E" w:rsidRPr="00F60537" w:rsidRDefault="0066745E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93A213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D7391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75227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E758CA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0D9D" w:rsidRPr="00306DF4" w14:paraId="78BEE1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74C9AA" w14:textId="77777777" w:rsidR="00960D9D" w:rsidRPr="00306DF4" w:rsidRDefault="00960D9D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96BC8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89638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7D5E1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251C64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53A03E93" w14:textId="77777777" w:rsidTr="00306DF4">
        <w:trPr>
          <w:trHeight w:val="703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7F5F0" w14:textId="77777777" w:rsidR="00114FCF" w:rsidRPr="00306DF4" w:rsidRDefault="00114FCF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02D386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79A5A2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3E556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11D188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2278D713" w14:textId="77777777" w:rsidTr="00306DF4">
        <w:trPr>
          <w:trHeight w:val="699"/>
        </w:trPr>
        <w:tc>
          <w:tcPr>
            <w:tcW w:w="4678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458D6418" w14:textId="77777777" w:rsidR="00114FCF" w:rsidRPr="00306DF4" w:rsidRDefault="00114FCF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C45CCA0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CC80324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02D874C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DAC34F8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10DFCA99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746C0920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745D87DE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43324343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sectPr w:rsidR="00E75584" w:rsidRPr="00CE07AD" w:rsidSect="00925C58">
      <w:pgSz w:w="16838" w:h="11906" w:orient="landscape" w:code="9"/>
      <w:pgMar w:top="720" w:right="720" w:bottom="720" w:left="357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56AF5" w14:textId="77777777" w:rsidR="00607978" w:rsidRDefault="00607978" w:rsidP="00F22365">
      <w:pPr>
        <w:spacing w:after="0" w:line="240" w:lineRule="auto"/>
      </w:pPr>
      <w:r>
        <w:separator/>
      </w:r>
    </w:p>
  </w:endnote>
  <w:endnote w:type="continuationSeparator" w:id="0">
    <w:p w14:paraId="698C399F" w14:textId="77777777" w:rsidR="00607978" w:rsidRDefault="00607978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178B1" w14:textId="7A3259BE" w:rsidR="008249E4" w:rsidRPr="00925C58" w:rsidRDefault="00306DF4" w:rsidP="008249E4">
    <w:pPr>
      <w:pStyle w:val="Piedepgina"/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 de documento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 w:cs="AngsanaUPC"/>
        <w:sz w:val="14"/>
        <w:szCs w:val="14"/>
      </w:rPr>
      <w:t xml:space="preserve"> UPDI-ACT-v1-20</w:t>
    </w:r>
    <w:r w:rsidR="00925C58" w:rsidRPr="00925C58">
      <w:rPr>
        <w:rFonts w:ascii="Arial Narrow" w:hAnsi="Arial Narrow" w:cs="AngsanaUPC"/>
        <w:sz w:val="14"/>
        <w:szCs w:val="14"/>
      </w:rPr>
      <w:t>20</w:t>
    </w:r>
    <w:r w:rsidR="008249E4" w:rsidRPr="00925C58">
      <w:rPr>
        <w:rFonts w:ascii="Arial Narrow" w:hAnsi="Arial Narrow" w:cs="AngsanaUPC"/>
        <w:sz w:val="14"/>
        <w:szCs w:val="14"/>
      </w:rPr>
      <w:t xml:space="preserve">-001                                                               </w:t>
    </w:r>
    <w:r w:rsidR="00925C58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</w:t>
    </w:r>
    <w:r w:rsidRPr="00925C58">
      <w:rPr>
        <w:rFonts w:ascii="Arial Narrow" w:hAnsi="Arial Narrow"/>
        <w:b/>
        <w:sz w:val="14"/>
        <w:szCs w:val="14"/>
      </w:rPr>
      <w:t>Rev</w:t>
    </w:r>
    <w:r w:rsidR="008249E4" w:rsidRPr="00925C58">
      <w:rPr>
        <w:rFonts w:ascii="Arial Narrow" w:hAnsi="Arial Narrow"/>
        <w:b/>
        <w:sz w:val="14"/>
        <w:szCs w:val="14"/>
      </w:rPr>
      <w:t xml:space="preserve">. UPDI: </w:t>
    </w:r>
    <w:r w:rsidRPr="00925C58">
      <w:rPr>
        <w:rFonts w:ascii="Arial Narrow" w:hAnsi="Arial Narrow"/>
        <w:sz w:val="14"/>
        <w:szCs w:val="14"/>
      </w:rPr>
      <w:t>2021-jul-19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                                                </w:t>
    </w:r>
  </w:p>
  <w:p w14:paraId="6C80198E" w14:textId="5F4BA477" w:rsidR="008249E4" w:rsidRPr="00925C58" w:rsidRDefault="00306DF4" w:rsidP="008249E4">
    <w:pPr>
      <w:pStyle w:val="Piedepgina"/>
      <w:tabs>
        <w:tab w:val="left" w:pos="3686"/>
      </w:tabs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</w:t>
    </w:r>
    <w:r w:rsidR="00AE3C47" w:rsidRPr="00925C58">
      <w:rPr>
        <w:rFonts w:ascii="Arial Narrow" w:hAnsi="Arial Narrow"/>
        <w:b/>
        <w:sz w:val="14"/>
        <w:szCs w:val="14"/>
      </w:rPr>
      <w:t xml:space="preserve"> de proceso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/>
        <w:sz w:val="14"/>
        <w:szCs w:val="14"/>
      </w:rPr>
      <w:t xml:space="preserve"> GDI.3.1</w:t>
    </w:r>
    <w:r w:rsidR="008249E4" w:rsidRPr="00925C58">
      <w:rPr>
        <w:rFonts w:ascii="Arial Narrow" w:hAnsi="Arial Narrow"/>
        <w:b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C00C9" w14:textId="77777777" w:rsidR="00607978" w:rsidRDefault="00607978" w:rsidP="00F22365">
      <w:pPr>
        <w:spacing w:after="0" w:line="240" w:lineRule="auto"/>
      </w:pPr>
      <w:r>
        <w:separator/>
      </w:r>
    </w:p>
  </w:footnote>
  <w:footnote w:type="continuationSeparator" w:id="0">
    <w:p w14:paraId="51741570" w14:textId="77777777" w:rsidR="00607978" w:rsidRDefault="00607978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5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51"/>
      <w:gridCol w:w="5557"/>
      <w:gridCol w:w="1985"/>
      <w:gridCol w:w="953"/>
    </w:tblGrid>
    <w:tr w:rsidR="008249E4" w:rsidRPr="00306DF4" w14:paraId="0D05210F" w14:textId="77777777" w:rsidTr="00EF3F60">
      <w:trPr>
        <w:trHeight w:val="852"/>
        <w:jc w:val="center"/>
      </w:trPr>
      <w:tc>
        <w:tcPr>
          <w:tcW w:w="93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3F3EF85C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noProof/>
              <w:sz w:val="20"/>
              <w:szCs w:val="20"/>
              <w:lang w:val="en-US"/>
            </w:rPr>
          </w:pPr>
          <w:r w:rsidRPr="00306DF4">
            <w:rPr>
              <w:rFonts w:ascii="Arial Narrow" w:hAnsi="Arial Narrow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64BC446A" wp14:editId="259994C4">
                <wp:extent cx="1028700" cy="257175"/>
                <wp:effectExtent l="0" t="0" r="0" b="9525"/>
                <wp:docPr id="7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CAC20A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1682EF46" w14:textId="77777777" w:rsidR="008249E4" w:rsidRPr="00306DF4" w:rsidRDefault="008249E4" w:rsidP="008249E4">
          <w:pPr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>ACTA DE REUNIÓN</w:t>
          </w:r>
        </w:p>
      </w:tc>
      <w:tc>
        <w:tcPr>
          <w:tcW w:w="14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220ACD" w14:textId="61184D0C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 xml:space="preserve">Unidad de </w:t>
          </w:r>
          <w:r w:rsidR="00EF3F60">
            <w:rPr>
              <w:rFonts w:ascii="Arial Narrow" w:hAnsi="Arial Narrow" w:cs="AngsanaUPC"/>
              <w:b/>
              <w:sz w:val="20"/>
              <w:szCs w:val="20"/>
            </w:rPr>
            <w:t>…</w:t>
          </w:r>
        </w:p>
      </w:tc>
    </w:tr>
    <w:tr w:rsidR="008249E4" w:rsidRPr="00306DF4" w14:paraId="6D4EF81C" w14:textId="77777777" w:rsidTr="00EF3F60">
      <w:trPr>
        <w:trHeight w:val="24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8D1F3F9" w14:textId="77777777" w:rsidR="008249E4" w:rsidRPr="00306DF4" w:rsidRDefault="008249E4" w:rsidP="008249E4">
          <w:pPr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498961C9" w14:textId="77777777" w:rsidR="008249E4" w:rsidRPr="00306DF4" w:rsidRDefault="008249E4" w:rsidP="008249E4">
          <w:pPr>
            <w:rPr>
              <w:rFonts w:ascii="Arial Narrow" w:hAnsi="Arial Narrow" w:cs="AngsanaUPC"/>
              <w:b/>
              <w:sz w:val="20"/>
              <w:szCs w:val="20"/>
            </w:rPr>
          </w:pPr>
        </w:p>
      </w:tc>
      <w:tc>
        <w:tcPr>
          <w:tcW w:w="9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793D0D" w14:textId="291ED417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proofErr w:type="spellStart"/>
          <w:r>
            <w:rPr>
              <w:rFonts w:ascii="Arial Narrow" w:hAnsi="Arial Narrow" w:cs="AngsanaUPC"/>
              <w:b/>
              <w:sz w:val="16"/>
              <w:szCs w:val="16"/>
            </w:rPr>
            <w:t>N.°</w:t>
          </w:r>
          <w:proofErr w:type="spellEnd"/>
          <w:r>
            <w:rPr>
              <w:rFonts w:ascii="Arial Narrow" w:hAnsi="Arial Narrow" w:cs="AngsanaUPC"/>
              <w:b/>
              <w:sz w:val="16"/>
              <w:szCs w:val="16"/>
            </w:rPr>
            <w:t xml:space="preserve"> de página:</w:t>
          </w:r>
          <w:r w:rsidR="008249E4" w:rsidRPr="0066745E">
            <w:rPr>
              <w:rFonts w:ascii="Arial Narrow" w:hAnsi="Arial Narrow" w:cs="AngsanaUPC"/>
              <w:sz w:val="16"/>
              <w:szCs w:val="16"/>
            </w:rPr>
            <w:t xml:space="preserve">  </w:t>
          </w:r>
        </w:p>
      </w:tc>
      <w:tc>
        <w:tcPr>
          <w:tcW w:w="4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27FE2D" w14:textId="3C52BFEE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 w:rsidRPr="0066745E">
            <w:rPr>
              <w:rFonts w:ascii="Arial Narrow" w:hAnsi="Arial Narrow" w:cs="AngsanaUPC"/>
              <w:sz w:val="16"/>
              <w:szCs w:val="16"/>
            </w:rPr>
            <w:fldChar w:fldCharType="begin"/>
          </w:r>
          <w:r w:rsidRPr="0066745E">
            <w:rPr>
              <w:rFonts w:ascii="Arial Narrow" w:hAnsi="Arial Narrow" w:cs="AngsanaUPC"/>
              <w:sz w:val="16"/>
              <w:szCs w:val="16"/>
            </w:rPr>
            <w:instrText xml:space="preserve"> PAGE   \* MERGEFORMAT </w:instrText>
          </w:r>
          <w:r w:rsidRPr="0066745E">
            <w:rPr>
              <w:rFonts w:ascii="Arial Narrow" w:hAnsi="Arial Narrow" w:cs="AngsanaUPC"/>
              <w:sz w:val="16"/>
              <w:szCs w:val="16"/>
            </w:rPr>
            <w:fldChar w:fldCharType="separate"/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t>1</w:t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fldChar w:fldCharType="end"/>
          </w:r>
          <w:r>
            <w:rPr>
              <w:rFonts w:ascii="Arial Narrow" w:hAnsi="Arial Narrow" w:cs="AngsanaUPC"/>
              <w:noProof/>
              <w:sz w:val="16"/>
              <w:szCs w:val="16"/>
            </w:rPr>
            <w:t xml:space="preserve"> de 2</w:t>
          </w:r>
        </w:p>
      </w:tc>
    </w:tr>
  </w:tbl>
  <w:p w14:paraId="09913C5E" w14:textId="77777777" w:rsidR="006F78E3" w:rsidRPr="003E1E2C" w:rsidRDefault="006F78E3" w:rsidP="009C180C">
    <w:pPr>
      <w:pStyle w:val="Encabezado"/>
      <w:rPr>
        <w:b/>
        <w:color w:val="FF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73"/>
      <w:gridCol w:w="4009"/>
      <w:gridCol w:w="1646"/>
    </w:tblGrid>
    <w:tr w:rsidR="00E94378" w:rsidRPr="00AC2081" w14:paraId="15D162ED" w14:textId="77777777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760C5051" w14:textId="77777777" w:rsidR="00E94378" w:rsidRPr="00AC2081" w:rsidRDefault="00871E46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7728" behindDoc="0" locked="0" layoutInCell="1" allowOverlap="1" wp14:anchorId="0FECF028" wp14:editId="0FC5F6EA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0" t="0" r="0" b="0"/>
                <wp:wrapSquare wrapText="bothSides"/>
                <wp:docPr id="8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5172387F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25EE50C1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14:paraId="429CD62D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E94378" w:rsidRPr="00AC2081" w14:paraId="48D6AD02" w14:textId="77777777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CCEB20" w14:textId="77777777" w:rsidR="00E94378" w:rsidRPr="00AC2081" w:rsidRDefault="00E94378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vAlign w:val="center"/>
        </w:tcPr>
        <w:p w14:paraId="7C64F9F8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14:paraId="6EB800C3" w14:textId="77777777" w:rsidR="00E94378" w:rsidRDefault="00E94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47C07"/>
    <w:multiLevelType w:val="hybridMultilevel"/>
    <w:tmpl w:val="389AC7E0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A37FE"/>
    <w:multiLevelType w:val="hybridMultilevel"/>
    <w:tmpl w:val="9DDECA7E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73B85"/>
    <w:multiLevelType w:val="hybridMultilevel"/>
    <w:tmpl w:val="6C64B378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6E7A10"/>
    <w:multiLevelType w:val="hybridMultilevel"/>
    <w:tmpl w:val="7A709632"/>
    <w:lvl w:ilvl="0" w:tplc="D1E84188">
      <w:start w:val="30"/>
      <w:numFmt w:val="bullet"/>
      <w:lvlText w:val="-"/>
      <w:lvlJc w:val="left"/>
      <w:pPr>
        <w:ind w:left="405" w:hanging="360"/>
      </w:pPr>
      <w:rPr>
        <w:rFonts w:ascii="Arial Narrow" w:eastAsia="Calibri" w:hAnsi="Arial Narrow" w:cs="Adobe Naskh Medium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 w15:restartNumberingAfterBreak="0">
    <w:nsid w:val="41941811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23540F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2" w15:restartNumberingAfterBreak="0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5606A7"/>
    <w:multiLevelType w:val="hybridMultilevel"/>
    <w:tmpl w:val="CA12ADFE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71E8C"/>
    <w:multiLevelType w:val="hybridMultilevel"/>
    <w:tmpl w:val="EC844040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346AE"/>
    <w:multiLevelType w:val="hybridMultilevel"/>
    <w:tmpl w:val="DDB05282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768721">
    <w:abstractNumId w:val="8"/>
  </w:num>
  <w:num w:numId="2" w16cid:durableId="1025137947">
    <w:abstractNumId w:val="19"/>
  </w:num>
  <w:num w:numId="3" w16cid:durableId="600453643">
    <w:abstractNumId w:val="29"/>
  </w:num>
  <w:num w:numId="4" w16cid:durableId="47120484">
    <w:abstractNumId w:val="20"/>
  </w:num>
  <w:num w:numId="5" w16cid:durableId="722143625">
    <w:abstractNumId w:val="9"/>
  </w:num>
  <w:num w:numId="6" w16cid:durableId="1624341990">
    <w:abstractNumId w:val="17"/>
  </w:num>
  <w:num w:numId="7" w16cid:durableId="970095170">
    <w:abstractNumId w:val="23"/>
  </w:num>
  <w:num w:numId="8" w16cid:durableId="786630008">
    <w:abstractNumId w:val="21"/>
  </w:num>
  <w:num w:numId="9" w16cid:durableId="27411593">
    <w:abstractNumId w:val="8"/>
  </w:num>
  <w:num w:numId="10" w16cid:durableId="2079396510">
    <w:abstractNumId w:val="26"/>
  </w:num>
  <w:num w:numId="11" w16cid:durableId="1189488228">
    <w:abstractNumId w:val="2"/>
  </w:num>
  <w:num w:numId="12" w16cid:durableId="2101877089">
    <w:abstractNumId w:val="27"/>
  </w:num>
  <w:num w:numId="13" w16cid:durableId="2142531309">
    <w:abstractNumId w:val="5"/>
  </w:num>
  <w:num w:numId="14" w16cid:durableId="1068648061">
    <w:abstractNumId w:val="31"/>
  </w:num>
  <w:num w:numId="15" w16cid:durableId="969631211">
    <w:abstractNumId w:val="22"/>
  </w:num>
  <w:num w:numId="16" w16cid:durableId="1071152398">
    <w:abstractNumId w:val="10"/>
  </w:num>
  <w:num w:numId="17" w16cid:durableId="1316445653">
    <w:abstractNumId w:val="0"/>
  </w:num>
  <w:num w:numId="18" w16cid:durableId="5207869">
    <w:abstractNumId w:val="30"/>
  </w:num>
  <w:num w:numId="19" w16cid:durableId="2112427422">
    <w:abstractNumId w:val="3"/>
  </w:num>
  <w:num w:numId="20" w16cid:durableId="1573655662">
    <w:abstractNumId w:val="28"/>
  </w:num>
  <w:num w:numId="21" w16cid:durableId="383407335">
    <w:abstractNumId w:val="4"/>
  </w:num>
  <w:num w:numId="22" w16cid:durableId="456677463">
    <w:abstractNumId w:val="1"/>
  </w:num>
  <w:num w:numId="23" w16cid:durableId="942997556">
    <w:abstractNumId w:val="6"/>
  </w:num>
  <w:num w:numId="24" w16cid:durableId="1636643870">
    <w:abstractNumId w:val="11"/>
  </w:num>
  <w:num w:numId="25" w16cid:durableId="1720543786">
    <w:abstractNumId w:val="15"/>
  </w:num>
  <w:num w:numId="26" w16cid:durableId="1546719189">
    <w:abstractNumId w:val="18"/>
  </w:num>
  <w:num w:numId="27" w16cid:durableId="1095245834">
    <w:abstractNumId w:val="13"/>
  </w:num>
  <w:num w:numId="28" w16cid:durableId="2044284354">
    <w:abstractNumId w:val="32"/>
  </w:num>
  <w:num w:numId="29" w16cid:durableId="1060128775">
    <w:abstractNumId w:val="7"/>
  </w:num>
  <w:num w:numId="30" w16cid:durableId="1477455011">
    <w:abstractNumId w:val="12"/>
  </w:num>
  <w:num w:numId="31" w16cid:durableId="1022054522">
    <w:abstractNumId w:val="25"/>
  </w:num>
  <w:num w:numId="32" w16cid:durableId="32583902">
    <w:abstractNumId w:val="24"/>
  </w:num>
  <w:num w:numId="33" w16cid:durableId="1229153231">
    <w:abstractNumId w:val="16"/>
  </w:num>
  <w:num w:numId="34" w16cid:durableId="33221908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9A"/>
    <w:rsid w:val="00002886"/>
    <w:rsid w:val="00002B7E"/>
    <w:rsid w:val="00003F97"/>
    <w:rsid w:val="00005967"/>
    <w:rsid w:val="00006A4C"/>
    <w:rsid w:val="00007242"/>
    <w:rsid w:val="00010125"/>
    <w:rsid w:val="00010C0A"/>
    <w:rsid w:val="00011659"/>
    <w:rsid w:val="0001179F"/>
    <w:rsid w:val="00013920"/>
    <w:rsid w:val="00013DC2"/>
    <w:rsid w:val="000147B4"/>
    <w:rsid w:val="000158C2"/>
    <w:rsid w:val="000163F7"/>
    <w:rsid w:val="00016F36"/>
    <w:rsid w:val="00017097"/>
    <w:rsid w:val="000175C9"/>
    <w:rsid w:val="000217E4"/>
    <w:rsid w:val="00023ED7"/>
    <w:rsid w:val="00024F84"/>
    <w:rsid w:val="00024F9E"/>
    <w:rsid w:val="00025949"/>
    <w:rsid w:val="00030A8D"/>
    <w:rsid w:val="00030F76"/>
    <w:rsid w:val="00031360"/>
    <w:rsid w:val="00031684"/>
    <w:rsid w:val="00033BFC"/>
    <w:rsid w:val="00034110"/>
    <w:rsid w:val="0003612A"/>
    <w:rsid w:val="0003754C"/>
    <w:rsid w:val="000376C9"/>
    <w:rsid w:val="00037E4D"/>
    <w:rsid w:val="0004021C"/>
    <w:rsid w:val="000419F8"/>
    <w:rsid w:val="000434F0"/>
    <w:rsid w:val="00045337"/>
    <w:rsid w:val="000456E6"/>
    <w:rsid w:val="000474EF"/>
    <w:rsid w:val="00047F13"/>
    <w:rsid w:val="000530F2"/>
    <w:rsid w:val="00053FDE"/>
    <w:rsid w:val="00054535"/>
    <w:rsid w:val="00055165"/>
    <w:rsid w:val="00056B65"/>
    <w:rsid w:val="00057A7F"/>
    <w:rsid w:val="0006104C"/>
    <w:rsid w:val="00061606"/>
    <w:rsid w:val="00062B8A"/>
    <w:rsid w:val="00063C0A"/>
    <w:rsid w:val="00063F09"/>
    <w:rsid w:val="00064EBE"/>
    <w:rsid w:val="00064EEA"/>
    <w:rsid w:val="00065432"/>
    <w:rsid w:val="00065C1E"/>
    <w:rsid w:val="0006740D"/>
    <w:rsid w:val="00070A79"/>
    <w:rsid w:val="00070CDC"/>
    <w:rsid w:val="00070CE5"/>
    <w:rsid w:val="00071C08"/>
    <w:rsid w:val="00072497"/>
    <w:rsid w:val="00074849"/>
    <w:rsid w:val="000753CF"/>
    <w:rsid w:val="00075D16"/>
    <w:rsid w:val="00075DDB"/>
    <w:rsid w:val="000773F2"/>
    <w:rsid w:val="000801C9"/>
    <w:rsid w:val="0008150D"/>
    <w:rsid w:val="00081891"/>
    <w:rsid w:val="000831AE"/>
    <w:rsid w:val="00084187"/>
    <w:rsid w:val="00085C2B"/>
    <w:rsid w:val="00086239"/>
    <w:rsid w:val="000868F9"/>
    <w:rsid w:val="00087F3B"/>
    <w:rsid w:val="000934ED"/>
    <w:rsid w:val="00093C2C"/>
    <w:rsid w:val="00094379"/>
    <w:rsid w:val="0009448A"/>
    <w:rsid w:val="00094F77"/>
    <w:rsid w:val="000977E7"/>
    <w:rsid w:val="000979BF"/>
    <w:rsid w:val="00097A13"/>
    <w:rsid w:val="000A067D"/>
    <w:rsid w:val="000A2062"/>
    <w:rsid w:val="000A265B"/>
    <w:rsid w:val="000A26E7"/>
    <w:rsid w:val="000A27B7"/>
    <w:rsid w:val="000A6ABD"/>
    <w:rsid w:val="000B036E"/>
    <w:rsid w:val="000B255B"/>
    <w:rsid w:val="000B3603"/>
    <w:rsid w:val="000B4559"/>
    <w:rsid w:val="000B485D"/>
    <w:rsid w:val="000B4C21"/>
    <w:rsid w:val="000B526E"/>
    <w:rsid w:val="000B56F6"/>
    <w:rsid w:val="000B5B0D"/>
    <w:rsid w:val="000C11E9"/>
    <w:rsid w:val="000C1BCD"/>
    <w:rsid w:val="000C2FE0"/>
    <w:rsid w:val="000C4D33"/>
    <w:rsid w:val="000C5657"/>
    <w:rsid w:val="000C60CC"/>
    <w:rsid w:val="000C632C"/>
    <w:rsid w:val="000C6D12"/>
    <w:rsid w:val="000D1EA0"/>
    <w:rsid w:val="000D1FB9"/>
    <w:rsid w:val="000D2CFF"/>
    <w:rsid w:val="000D2FB8"/>
    <w:rsid w:val="000D3C53"/>
    <w:rsid w:val="000D45F8"/>
    <w:rsid w:val="000D7FAE"/>
    <w:rsid w:val="000E0296"/>
    <w:rsid w:val="000E09CA"/>
    <w:rsid w:val="000E15B5"/>
    <w:rsid w:val="000E194E"/>
    <w:rsid w:val="000E19D9"/>
    <w:rsid w:val="000E1EB6"/>
    <w:rsid w:val="000E208C"/>
    <w:rsid w:val="000E384B"/>
    <w:rsid w:val="000E5498"/>
    <w:rsid w:val="000E627C"/>
    <w:rsid w:val="000E6DFD"/>
    <w:rsid w:val="000E7C25"/>
    <w:rsid w:val="000F0F02"/>
    <w:rsid w:val="000F2816"/>
    <w:rsid w:val="000F28CB"/>
    <w:rsid w:val="000F3B0D"/>
    <w:rsid w:val="000F4436"/>
    <w:rsid w:val="000F5137"/>
    <w:rsid w:val="000F6445"/>
    <w:rsid w:val="000F678E"/>
    <w:rsid w:val="000F7A3A"/>
    <w:rsid w:val="00104636"/>
    <w:rsid w:val="001075FC"/>
    <w:rsid w:val="00107F13"/>
    <w:rsid w:val="001113CF"/>
    <w:rsid w:val="001130CA"/>
    <w:rsid w:val="00113566"/>
    <w:rsid w:val="00113C09"/>
    <w:rsid w:val="001145CF"/>
    <w:rsid w:val="00114FCF"/>
    <w:rsid w:val="00115AB1"/>
    <w:rsid w:val="00115CD0"/>
    <w:rsid w:val="00116600"/>
    <w:rsid w:val="00116E4C"/>
    <w:rsid w:val="00121D09"/>
    <w:rsid w:val="00125D8D"/>
    <w:rsid w:val="001313FD"/>
    <w:rsid w:val="0013605E"/>
    <w:rsid w:val="00136692"/>
    <w:rsid w:val="001379B4"/>
    <w:rsid w:val="001401AC"/>
    <w:rsid w:val="00140F87"/>
    <w:rsid w:val="00141356"/>
    <w:rsid w:val="00142531"/>
    <w:rsid w:val="001426DE"/>
    <w:rsid w:val="00142B8A"/>
    <w:rsid w:val="00144B33"/>
    <w:rsid w:val="00144F43"/>
    <w:rsid w:val="00145BCB"/>
    <w:rsid w:val="001466FB"/>
    <w:rsid w:val="00146AD1"/>
    <w:rsid w:val="0015018D"/>
    <w:rsid w:val="001547D5"/>
    <w:rsid w:val="00154EAD"/>
    <w:rsid w:val="00156D53"/>
    <w:rsid w:val="00160334"/>
    <w:rsid w:val="00160866"/>
    <w:rsid w:val="0016321A"/>
    <w:rsid w:val="00163E35"/>
    <w:rsid w:val="001640D7"/>
    <w:rsid w:val="001669D4"/>
    <w:rsid w:val="00167A3E"/>
    <w:rsid w:val="00167B99"/>
    <w:rsid w:val="00167E2D"/>
    <w:rsid w:val="00170620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5073"/>
    <w:rsid w:val="001868A4"/>
    <w:rsid w:val="0018731F"/>
    <w:rsid w:val="00187F60"/>
    <w:rsid w:val="00192099"/>
    <w:rsid w:val="001928D6"/>
    <w:rsid w:val="0019320D"/>
    <w:rsid w:val="00193719"/>
    <w:rsid w:val="001939DD"/>
    <w:rsid w:val="00194C70"/>
    <w:rsid w:val="001956B6"/>
    <w:rsid w:val="0019622C"/>
    <w:rsid w:val="001A3882"/>
    <w:rsid w:val="001A46D8"/>
    <w:rsid w:val="001A49BE"/>
    <w:rsid w:val="001A611C"/>
    <w:rsid w:val="001B0EA8"/>
    <w:rsid w:val="001B2785"/>
    <w:rsid w:val="001B4CD0"/>
    <w:rsid w:val="001B5D3B"/>
    <w:rsid w:val="001C02EA"/>
    <w:rsid w:val="001C0B3C"/>
    <w:rsid w:val="001C0F62"/>
    <w:rsid w:val="001C3D32"/>
    <w:rsid w:val="001C3F00"/>
    <w:rsid w:val="001C719B"/>
    <w:rsid w:val="001C73B7"/>
    <w:rsid w:val="001D0CFC"/>
    <w:rsid w:val="001D1265"/>
    <w:rsid w:val="001D3560"/>
    <w:rsid w:val="001D4300"/>
    <w:rsid w:val="001D5340"/>
    <w:rsid w:val="001D62C1"/>
    <w:rsid w:val="001D7490"/>
    <w:rsid w:val="001E1804"/>
    <w:rsid w:val="001E3AD4"/>
    <w:rsid w:val="001E4168"/>
    <w:rsid w:val="001F0271"/>
    <w:rsid w:val="001F1228"/>
    <w:rsid w:val="001F4086"/>
    <w:rsid w:val="001F544D"/>
    <w:rsid w:val="001F7B10"/>
    <w:rsid w:val="001F7F5A"/>
    <w:rsid w:val="0020036E"/>
    <w:rsid w:val="0020070A"/>
    <w:rsid w:val="00201715"/>
    <w:rsid w:val="002022D2"/>
    <w:rsid w:val="002028F5"/>
    <w:rsid w:val="002028F8"/>
    <w:rsid w:val="00202C14"/>
    <w:rsid w:val="00203602"/>
    <w:rsid w:val="00203ED2"/>
    <w:rsid w:val="00205E45"/>
    <w:rsid w:val="0020776F"/>
    <w:rsid w:val="0021007D"/>
    <w:rsid w:val="0021087C"/>
    <w:rsid w:val="002118EB"/>
    <w:rsid w:val="00211B6C"/>
    <w:rsid w:val="0021311C"/>
    <w:rsid w:val="002136C0"/>
    <w:rsid w:val="00213980"/>
    <w:rsid w:val="00213B08"/>
    <w:rsid w:val="00213F62"/>
    <w:rsid w:val="002149E7"/>
    <w:rsid w:val="002149E8"/>
    <w:rsid w:val="00215AE6"/>
    <w:rsid w:val="00215D9E"/>
    <w:rsid w:val="00215E63"/>
    <w:rsid w:val="00217076"/>
    <w:rsid w:val="00223279"/>
    <w:rsid w:val="00224D1F"/>
    <w:rsid w:val="00224D21"/>
    <w:rsid w:val="00227795"/>
    <w:rsid w:val="00230047"/>
    <w:rsid w:val="0023382E"/>
    <w:rsid w:val="00233CCF"/>
    <w:rsid w:val="00234F8C"/>
    <w:rsid w:val="00235FD0"/>
    <w:rsid w:val="002365C5"/>
    <w:rsid w:val="002369F2"/>
    <w:rsid w:val="0023769C"/>
    <w:rsid w:val="002403D0"/>
    <w:rsid w:val="00243E56"/>
    <w:rsid w:val="00245145"/>
    <w:rsid w:val="00245310"/>
    <w:rsid w:val="00245ADC"/>
    <w:rsid w:val="00245C3D"/>
    <w:rsid w:val="00246D8D"/>
    <w:rsid w:val="002471D0"/>
    <w:rsid w:val="00247BA5"/>
    <w:rsid w:val="00250446"/>
    <w:rsid w:val="0025138D"/>
    <w:rsid w:val="002517DA"/>
    <w:rsid w:val="002527FA"/>
    <w:rsid w:val="002540B4"/>
    <w:rsid w:val="00254EDB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455C"/>
    <w:rsid w:val="00295FCB"/>
    <w:rsid w:val="00296269"/>
    <w:rsid w:val="0029698C"/>
    <w:rsid w:val="0029716E"/>
    <w:rsid w:val="00297DD6"/>
    <w:rsid w:val="00297EA0"/>
    <w:rsid w:val="002A031E"/>
    <w:rsid w:val="002A3699"/>
    <w:rsid w:val="002A4860"/>
    <w:rsid w:val="002A4FE9"/>
    <w:rsid w:val="002A53D5"/>
    <w:rsid w:val="002A646B"/>
    <w:rsid w:val="002A6B86"/>
    <w:rsid w:val="002A6C04"/>
    <w:rsid w:val="002A7FEB"/>
    <w:rsid w:val="002B21CA"/>
    <w:rsid w:val="002B44A8"/>
    <w:rsid w:val="002B5214"/>
    <w:rsid w:val="002B5FD7"/>
    <w:rsid w:val="002B600C"/>
    <w:rsid w:val="002B6A98"/>
    <w:rsid w:val="002B6E9A"/>
    <w:rsid w:val="002B777C"/>
    <w:rsid w:val="002B7E27"/>
    <w:rsid w:val="002C0372"/>
    <w:rsid w:val="002C2BE3"/>
    <w:rsid w:val="002C2F51"/>
    <w:rsid w:val="002C509D"/>
    <w:rsid w:val="002C5B3B"/>
    <w:rsid w:val="002C5EB6"/>
    <w:rsid w:val="002C6A8B"/>
    <w:rsid w:val="002D3E20"/>
    <w:rsid w:val="002D4DFF"/>
    <w:rsid w:val="002D50F2"/>
    <w:rsid w:val="002D63AB"/>
    <w:rsid w:val="002D6962"/>
    <w:rsid w:val="002D6B9D"/>
    <w:rsid w:val="002D76C1"/>
    <w:rsid w:val="002E063C"/>
    <w:rsid w:val="002E06B4"/>
    <w:rsid w:val="002E0A72"/>
    <w:rsid w:val="002E10FD"/>
    <w:rsid w:val="002E110C"/>
    <w:rsid w:val="002E20CA"/>
    <w:rsid w:val="002E2320"/>
    <w:rsid w:val="002E2F65"/>
    <w:rsid w:val="002E3A53"/>
    <w:rsid w:val="002E4264"/>
    <w:rsid w:val="002E5363"/>
    <w:rsid w:val="002E53A1"/>
    <w:rsid w:val="002E5564"/>
    <w:rsid w:val="002E76C3"/>
    <w:rsid w:val="002E7CDB"/>
    <w:rsid w:val="002E7F89"/>
    <w:rsid w:val="002F03A2"/>
    <w:rsid w:val="002F2351"/>
    <w:rsid w:val="002F465F"/>
    <w:rsid w:val="002F4D73"/>
    <w:rsid w:val="002F64D5"/>
    <w:rsid w:val="002F7164"/>
    <w:rsid w:val="00300422"/>
    <w:rsid w:val="00302B7C"/>
    <w:rsid w:val="00303CDA"/>
    <w:rsid w:val="00306DF4"/>
    <w:rsid w:val="00310346"/>
    <w:rsid w:val="00310905"/>
    <w:rsid w:val="003112FA"/>
    <w:rsid w:val="003115B6"/>
    <w:rsid w:val="003117F0"/>
    <w:rsid w:val="003122CB"/>
    <w:rsid w:val="003123DE"/>
    <w:rsid w:val="00315A1D"/>
    <w:rsid w:val="00317DB7"/>
    <w:rsid w:val="00320A04"/>
    <w:rsid w:val="00320F8A"/>
    <w:rsid w:val="003217D5"/>
    <w:rsid w:val="00322853"/>
    <w:rsid w:val="00323E02"/>
    <w:rsid w:val="00325A27"/>
    <w:rsid w:val="00325F8C"/>
    <w:rsid w:val="00326515"/>
    <w:rsid w:val="0032772F"/>
    <w:rsid w:val="00327B71"/>
    <w:rsid w:val="003317B5"/>
    <w:rsid w:val="0033196D"/>
    <w:rsid w:val="00333102"/>
    <w:rsid w:val="0033607A"/>
    <w:rsid w:val="00336A40"/>
    <w:rsid w:val="00336B0E"/>
    <w:rsid w:val="0033746F"/>
    <w:rsid w:val="00337C5D"/>
    <w:rsid w:val="00343B31"/>
    <w:rsid w:val="003456F1"/>
    <w:rsid w:val="00351196"/>
    <w:rsid w:val="003515A2"/>
    <w:rsid w:val="0035435C"/>
    <w:rsid w:val="00354604"/>
    <w:rsid w:val="003555BC"/>
    <w:rsid w:val="00356A51"/>
    <w:rsid w:val="00357004"/>
    <w:rsid w:val="00357AAA"/>
    <w:rsid w:val="00360B31"/>
    <w:rsid w:val="003622D3"/>
    <w:rsid w:val="0036298E"/>
    <w:rsid w:val="00363E7A"/>
    <w:rsid w:val="003720B0"/>
    <w:rsid w:val="00373311"/>
    <w:rsid w:val="003757F9"/>
    <w:rsid w:val="00377639"/>
    <w:rsid w:val="0038005D"/>
    <w:rsid w:val="00381241"/>
    <w:rsid w:val="00382673"/>
    <w:rsid w:val="00382F2F"/>
    <w:rsid w:val="00383014"/>
    <w:rsid w:val="003836E6"/>
    <w:rsid w:val="003868B4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4C8"/>
    <w:rsid w:val="003A0A0C"/>
    <w:rsid w:val="003A0E8F"/>
    <w:rsid w:val="003A0E90"/>
    <w:rsid w:val="003A174E"/>
    <w:rsid w:val="003A1A15"/>
    <w:rsid w:val="003A1D34"/>
    <w:rsid w:val="003A636B"/>
    <w:rsid w:val="003A6897"/>
    <w:rsid w:val="003A753C"/>
    <w:rsid w:val="003B0355"/>
    <w:rsid w:val="003B059B"/>
    <w:rsid w:val="003B0F27"/>
    <w:rsid w:val="003B57E0"/>
    <w:rsid w:val="003C0400"/>
    <w:rsid w:val="003C0934"/>
    <w:rsid w:val="003C0C8F"/>
    <w:rsid w:val="003C1D6B"/>
    <w:rsid w:val="003C2304"/>
    <w:rsid w:val="003C2B83"/>
    <w:rsid w:val="003C3A05"/>
    <w:rsid w:val="003C6409"/>
    <w:rsid w:val="003C74CF"/>
    <w:rsid w:val="003C77CC"/>
    <w:rsid w:val="003D1D1C"/>
    <w:rsid w:val="003D3E1A"/>
    <w:rsid w:val="003D4084"/>
    <w:rsid w:val="003D4616"/>
    <w:rsid w:val="003D51A4"/>
    <w:rsid w:val="003D5961"/>
    <w:rsid w:val="003D5A51"/>
    <w:rsid w:val="003D61F5"/>
    <w:rsid w:val="003D7773"/>
    <w:rsid w:val="003E1E2C"/>
    <w:rsid w:val="003E3F35"/>
    <w:rsid w:val="003E56AD"/>
    <w:rsid w:val="003E5DBC"/>
    <w:rsid w:val="003E7722"/>
    <w:rsid w:val="003F13E2"/>
    <w:rsid w:val="003F2E99"/>
    <w:rsid w:val="003F6954"/>
    <w:rsid w:val="003F6FD2"/>
    <w:rsid w:val="003F743A"/>
    <w:rsid w:val="00400255"/>
    <w:rsid w:val="00401F49"/>
    <w:rsid w:val="00402D6F"/>
    <w:rsid w:val="00403F68"/>
    <w:rsid w:val="0040469C"/>
    <w:rsid w:val="00404D70"/>
    <w:rsid w:val="004052C1"/>
    <w:rsid w:val="00406A0E"/>
    <w:rsid w:val="00406E2F"/>
    <w:rsid w:val="00406FF2"/>
    <w:rsid w:val="004079EC"/>
    <w:rsid w:val="00413669"/>
    <w:rsid w:val="00413F37"/>
    <w:rsid w:val="00414778"/>
    <w:rsid w:val="004222B0"/>
    <w:rsid w:val="0042321B"/>
    <w:rsid w:val="0042489E"/>
    <w:rsid w:val="004249A6"/>
    <w:rsid w:val="004253B1"/>
    <w:rsid w:val="00425D9E"/>
    <w:rsid w:val="00426354"/>
    <w:rsid w:val="00426A37"/>
    <w:rsid w:val="0043032B"/>
    <w:rsid w:val="004326F0"/>
    <w:rsid w:val="00434D7D"/>
    <w:rsid w:val="00436F8B"/>
    <w:rsid w:val="004377FF"/>
    <w:rsid w:val="00441A7D"/>
    <w:rsid w:val="0044419E"/>
    <w:rsid w:val="00444488"/>
    <w:rsid w:val="0044481D"/>
    <w:rsid w:val="004455A3"/>
    <w:rsid w:val="004468EA"/>
    <w:rsid w:val="004504CB"/>
    <w:rsid w:val="00451038"/>
    <w:rsid w:val="00453148"/>
    <w:rsid w:val="00453F0F"/>
    <w:rsid w:val="00454BC0"/>
    <w:rsid w:val="00455428"/>
    <w:rsid w:val="00456F4B"/>
    <w:rsid w:val="00461054"/>
    <w:rsid w:val="004621D1"/>
    <w:rsid w:val="00463ADE"/>
    <w:rsid w:val="004674C5"/>
    <w:rsid w:val="00467D99"/>
    <w:rsid w:val="00467ECD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1DD"/>
    <w:rsid w:val="0048667A"/>
    <w:rsid w:val="004869E1"/>
    <w:rsid w:val="00486D2E"/>
    <w:rsid w:val="004872BF"/>
    <w:rsid w:val="00487398"/>
    <w:rsid w:val="004916CA"/>
    <w:rsid w:val="004927B8"/>
    <w:rsid w:val="00493398"/>
    <w:rsid w:val="004934A0"/>
    <w:rsid w:val="004942F2"/>
    <w:rsid w:val="00494716"/>
    <w:rsid w:val="00495835"/>
    <w:rsid w:val="004962A0"/>
    <w:rsid w:val="00496A1D"/>
    <w:rsid w:val="004970B7"/>
    <w:rsid w:val="004A26D2"/>
    <w:rsid w:val="004A298E"/>
    <w:rsid w:val="004A636E"/>
    <w:rsid w:val="004A781C"/>
    <w:rsid w:val="004B18AE"/>
    <w:rsid w:val="004B22C4"/>
    <w:rsid w:val="004B2561"/>
    <w:rsid w:val="004B3B73"/>
    <w:rsid w:val="004B4F72"/>
    <w:rsid w:val="004B532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0D2"/>
    <w:rsid w:val="004C7E65"/>
    <w:rsid w:val="004C7FD8"/>
    <w:rsid w:val="004D19E0"/>
    <w:rsid w:val="004D204C"/>
    <w:rsid w:val="004D4612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B75"/>
    <w:rsid w:val="004E6986"/>
    <w:rsid w:val="004E73FF"/>
    <w:rsid w:val="004E798F"/>
    <w:rsid w:val="004F107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5A6"/>
    <w:rsid w:val="0050408D"/>
    <w:rsid w:val="005065A6"/>
    <w:rsid w:val="0050741D"/>
    <w:rsid w:val="00510090"/>
    <w:rsid w:val="005118C3"/>
    <w:rsid w:val="00511C85"/>
    <w:rsid w:val="00514F9E"/>
    <w:rsid w:val="005156BD"/>
    <w:rsid w:val="0051581E"/>
    <w:rsid w:val="00515F6C"/>
    <w:rsid w:val="00516D58"/>
    <w:rsid w:val="00517D49"/>
    <w:rsid w:val="00517D59"/>
    <w:rsid w:val="00520AF6"/>
    <w:rsid w:val="00521973"/>
    <w:rsid w:val="005254E8"/>
    <w:rsid w:val="00525710"/>
    <w:rsid w:val="005259C9"/>
    <w:rsid w:val="00526686"/>
    <w:rsid w:val="00530316"/>
    <w:rsid w:val="00530AA6"/>
    <w:rsid w:val="00530AB1"/>
    <w:rsid w:val="005331F9"/>
    <w:rsid w:val="00535047"/>
    <w:rsid w:val="00535D55"/>
    <w:rsid w:val="0053740A"/>
    <w:rsid w:val="00537FBE"/>
    <w:rsid w:val="00540204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704D"/>
    <w:rsid w:val="0057069F"/>
    <w:rsid w:val="00571372"/>
    <w:rsid w:val="005715D1"/>
    <w:rsid w:val="00571957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BE5"/>
    <w:rsid w:val="005860F3"/>
    <w:rsid w:val="00586659"/>
    <w:rsid w:val="0059010B"/>
    <w:rsid w:val="00591ED0"/>
    <w:rsid w:val="00592417"/>
    <w:rsid w:val="0059314F"/>
    <w:rsid w:val="00594A9A"/>
    <w:rsid w:val="005958F8"/>
    <w:rsid w:val="005A0FC3"/>
    <w:rsid w:val="005A1546"/>
    <w:rsid w:val="005A3400"/>
    <w:rsid w:val="005A377A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1601"/>
    <w:rsid w:val="005B19C3"/>
    <w:rsid w:val="005B24CE"/>
    <w:rsid w:val="005B79DC"/>
    <w:rsid w:val="005C0416"/>
    <w:rsid w:val="005C0557"/>
    <w:rsid w:val="005C16D5"/>
    <w:rsid w:val="005C2E7E"/>
    <w:rsid w:val="005C2F5C"/>
    <w:rsid w:val="005C2FB4"/>
    <w:rsid w:val="005C34DA"/>
    <w:rsid w:val="005C392C"/>
    <w:rsid w:val="005C3D3E"/>
    <w:rsid w:val="005C511D"/>
    <w:rsid w:val="005C541E"/>
    <w:rsid w:val="005C5508"/>
    <w:rsid w:val="005C57A1"/>
    <w:rsid w:val="005C6754"/>
    <w:rsid w:val="005C7B46"/>
    <w:rsid w:val="005D0788"/>
    <w:rsid w:val="005D1E18"/>
    <w:rsid w:val="005D474B"/>
    <w:rsid w:val="005D7273"/>
    <w:rsid w:val="005E042E"/>
    <w:rsid w:val="005E2416"/>
    <w:rsid w:val="005E287A"/>
    <w:rsid w:val="005E41C6"/>
    <w:rsid w:val="005E5738"/>
    <w:rsid w:val="005E719A"/>
    <w:rsid w:val="005F00C5"/>
    <w:rsid w:val="005F272E"/>
    <w:rsid w:val="005F38D0"/>
    <w:rsid w:val="005F3AB2"/>
    <w:rsid w:val="005F6E1A"/>
    <w:rsid w:val="0060089B"/>
    <w:rsid w:val="00601C7F"/>
    <w:rsid w:val="00601D35"/>
    <w:rsid w:val="00601ED5"/>
    <w:rsid w:val="006022E7"/>
    <w:rsid w:val="00602476"/>
    <w:rsid w:val="0060251B"/>
    <w:rsid w:val="00602E6D"/>
    <w:rsid w:val="00602F5B"/>
    <w:rsid w:val="006032D9"/>
    <w:rsid w:val="00603944"/>
    <w:rsid w:val="00605B46"/>
    <w:rsid w:val="00605D02"/>
    <w:rsid w:val="00606446"/>
    <w:rsid w:val="00606820"/>
    <w:rsid w:val="0060784B"/>
    <w:rsid w:val="00607978"/>
    <w:rsid w:val="0061255A"/>
    <w:rsid w:val="00612ED5"/>
    <w:rsid w:val="00613740"/>
    <w:rsid w:val="00614FD3"/>
    <w:rsid w:val="006219F6"/>
    <w:rsid w:val="00625DFE"/>
    <w:rsid w:val="00626A78"/>
    <w:rsid w:val="00626F21"/>
    <w:rsid w:val="00627263"/>
    <w:rsid w:val="0063163C"/>
    <w:rsid w:val="00631E97"/>
    <w:rsid w:val="00632201"/>
    <w:rsid w:val="00633D88"/>
    <w:rsid w:val="00634B47"/>
    <w:rsid w:val="0063590D"/>
    <w:rsid w:val="00635931"/>
    <w:rsid w:val="00635DDD"/>
    <w:rsid w:val="0063639E"/>
    <w:rsid w:val="0063673A"/>
    <w:rsid w:val="00636CF9"/>
    <w:rsid w:val="006373BE"/>
    <w:rsid w:val="00641FBE"/>
    <w:rsid w:val="0064389A"/>
    <w:rsid w:val="006446C6"/>
    <w:rsid w:val="0064586E"/>
    <w:rsid w:val="006461C2"/>
    <w:rsid w:val="00647711"/>
    <w:rsid w:val="0064786E"/>
    <w:rsid w:val="006509EF"/>
    <w:rsid w:val="00651420"/>
    <w:rsid w:val="00651ACA"/>
    <w:rsid w:val="00654B0A"/>
    <w:rsid w:val="00654DFA"/>
    <w:rsid w:val="00656CAE"/>
    <w:rsid w:val="006570FB"/>
    <w:rsid w:val="0066057A"/>
    <w:rsid w:val="0066341B"/>
    <w:rsid w:val="00665037"/>
    <w:rsid w:val="00666090"/>
    <w:rsid w:val="0066684E"/>
    <w:rsid w:val="0066745E"/>
    <w:rsid w:val="00671CE8"/>
    <w:rsid w:val="00672DDB"/>
    <w:rsid w:val="00672E90"/>
    <w:rsid w:val="00673DC7"/>
    <w:rsid w:val="006745D5"/>
    <w:rsid w:val="00675C60"/>
    <w:rsid w:val="006777ED"/>
    <w:rsid w:val="006778DB"/>
    <w:rsid w:val="00680F8C"/>
    <w:rsid w:val="0068185D"/>
    <w:rsid w:val="00681A1B"/>
    <w:rsid w:val="00683299"/>
    <w:rsid w:val="00683D4C"/>
    <w:rsid w:val="00684CC2"/>
    <w:rsid w:val="006864A8"/>
    <w:rsid w:val="0068706E"/>
    <w:rsid w:val="00690191"/>
    <w:rsid w:val="00690935"/>
    <w:rsid w:val="00690AAE"/>
    <w:rsid w:val="00693F13"/>
    <w:rsid w:val="00695477"/>
    <w:rsid w:val="006A0762"/>
    <w:rsid w:val="006A129C"/>
    <w:rsid w:val="006A155F"/>
    <w:rsid w:val="006A1A05"/>
    <w:rsid w:val="006A333F"/>
    <w:rsid w:val="006A37B6"/>
    <w:rsid w:val="006A4783"/>
    <w:rsid w:val="006A4BAF"/>
    <w:rsid w:val="006A5F6F"/>
    <w:rsid w:val="006A6DE7"/>
    <w:rsid w:val="006A74ED"/>
    <w:rsid w:val="006A7632"/>
    <w:rsid w:val="006A76FD"/>
    <w:rsid w:val="006B0969"/>
    <w:rsid w:val="006B1D49"/>
    <w:rsid w:val="006B40A3"/>
    <w:rsid w:val="006B434A"/>
    <w:rsid w:val="006B450A"/>
    <w:rsid w:val="006B4A76"/>
    <w:rsid w:val="006B4E1F"/>
    <w:rsid w:val="006B511D"/>
    <w:rsid w:val="006B5627"/>
    <w:rsid w:val="006B5B7A"/>
    <w:rsid w:val="006B601B"/>
    <w:rsid w:val="006B6384"/>
    <w:rsid w:val="006B6986"/>
    <w:rsid w:val="006B7A08"/>
    <w:rsid w:val="006C2929"/>
    <w:rsid w:val="006C29AF"/>
    <w:rsid w:val="006C2C11"/>
    <w:rsid w:val="006C45BB"/>
    <w:rsid w:val="006C4EC3"/>
    <w:rsid w:val="006C5D42"/>
    <w:rsid w:val="006C640F"/>
    <w:rsid w:val="006C7B3B"/>
    <w:rsid w:val="006C7EB8"/>
    <w:rsid w:val="006D07CA"/>
    <w:rsid w:val="006D0D93"/>
    <w:rsid w:val="006D2397"/>
    <w:rsid w:val="006D329F"/>
    <w:rsid w:val="006D3C3C"/>
    <w:rsid w:val="006D3F0C"/>
    <w:rsid w:val="006D417D"/>
    <w:rsid w:val="006D625B"/>
    <w:rsid w:val="006D7525"/>
    <w:rsid w:val="006D79FC"/>
    <w:rsid w:val="006E16BD"/>
    <w:rsid w:val="006E42CB"/>
    <w:rsid w:val="006E7757"/>
    <w:rsid w:val="006E7827"/>
    <w:rsid w:val="006E7E93"/>
    <w:rsid w:val="006F0B72"/>
    <w:rsid w:val="006F1397"/>
    <w:rsid w:val="006F2396"/>
    <w:rsid w:val="006F2649"/>
    <w:rsid w:val="006F2EE8"/>
    <w:rsid w:val="006F347E"/>
    <w:rsid w:val="006F39A2"/>
    <w:rsid w:val="006F4801"/>
    <w:rsid w:val="006F4BB9"/>
    <w:rsid w:val="006F66CE"/>
    <w:rsid w:val="006F78E3"/>
    <w:rsid w:val="00701A39"/>
    <w:rsid w:val="007035AE"/>
    <w:rsid w:val="007038A3"/>
    <w:rsid w:val="00704866"/>
    <w:rsid w:val="007079A2"/>
    <w:rsid w:val="00710134"/>
    <w:rsid w:val="00711A1A"/>
    <w:rsid w:val="00712C9B"/>
    <w:rsid w:val="00712FC7"/>
    <w:rsid w:val="0071353C"/>
    <w:rsid w:val="0071544E"/>
    <w:rsid w:val="007167E4"/>
    <w:rsid w:val="00720A7F"/>
    <w:rsid w:val="007214A4"/>
    <w:rsid w:val="00725C34"/>
    <w:rsid w:val="00727776"/>
    <w:rsid w:val="0073239E"/>
    <w:rsid w:val="00732417"/>
    <w:rsid w:val="00733252"/>
    <w:rsid w:val="0073484A"/>
    <w:rsid w:val="007351B1"/>
    <w:rsid w:val="00735C8D"/>
    <w:rsid w:val="00737CE6"/>
    <w:rsid w:val="00737D3A"/>
    <w:rsid w:val="007412C9"/>
    <w:rsid w:val="007421C1"/>
    <w:rsid w:val="00742A24"/>
    <w:rsid w:val="00743B6B"/>
    <w:rsid w:val="007441A5"/>
    <w:rsid w:val="007441CE"/>
    <w:rsid w:val="007444CC"/>
    <w:rsid w:val="00744758"/>
    <w:rsid w:val="00746881"/>
    <w:rsid w:val="00746B27"/>
    <w:rsid w:val="007501E5"/>
    <w:rsid w:val="00753983"/>
    <w:rsid w:val="00754124"/>
    <w:rsid w:val="00754519"/>
    <w:rsid w:val="00761531"/>
    <w:rsid w:val="00764313"/>
    <w:rsid w:val="00764D6B"/>
    <w:rsid w:val="0076625C"/>
    <w:rsid w:val="00770765"/>
    <w:rsid w:val="007708AE"/>
    <w:rsid w:val="0077181F"/>
    <w:rsid w:val="00772574"/>
    <w:rsid w:val="007729B2"/>
    <w:rsid w:val="00772FFD"/>
    <w:rsid w:val="00773BC2"/>
    <w:rsid w:val="00773C1B"/>
    <w:rsid w:val="0077737A"/>
    <w:rsid w:val="00777EC5"/>
    <w:rsid w:val="00780783"/>
    <w:rsid w:val="0078269E"/>
    <w:rsid w:val="00782E5C"/>
    <w:rsid w:val="00783D07"/>
    <w:rsid w:val="00783F70"/>
    <w:rsid w:val="00784724"/>
    <w:rsid w:val="0079151A"/>
    <w:rsid w:val="007922C0"/>
    <w:rsid w:val="00792C86"/>
    <w:rsid w:val="00793866"/>
    <w:rsid w:val="00794183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249"/>
    <w:rsid w:val="007B3FF1"/>
    <w:rsid w:val="007B5AAB"/>
    <w:rsid w:val="007B68EF"/>
    <w:rsid w:val="007B7150"/>
    <w:rsid w:val="007B7DCE"/>
    <w:rsid w:val="007C0B40"/>
    <w:rsid w:val="007C1CB7"/>
    <w:rsid w:val="007C1E0B"/>
    <w:rsid w:val="007C2954"/>
    <w:rsid w:val="007C2E07"/>
    <w:rsid w:val="007C4D31"/>
    <w:rsid w:val="007C5037"/>
    <w:rsid w:val="007C7075"/>
    <w:rsid w:val="007C7918"/>
    <w:rsid w:val="007C7923"/>
    <w:rsid w:val="007C7DC5"/>
    <w:rsid w:val="007D2FA0"/>
    <w:rsid w:val="007D348D"/>
    <w:rsid w:val="007D78A5"/>
    <w:rsid w:val="007E0122"/>
    <w:rsid w:val="007E1D70"/>
    <w:rsid w:val="007E1E8C"/>
    <w:rsid w:val="007E2A3B"/>
    <w:rsid w:val="007E45C4"/>
    <w:rsid w:val="007E4653"/>
    <w:rsid w:val="007E4C98"/>
    <w:rsid w:val="007E77F4"/>
    <w:rsid w:val="007E7B41"/>
    <w:rsid w:val="007F2B60"/>
    <w:rsid w:val="007F4862"/>
    <w:rsid w:val="007F5727"/>
    <w:rsid w:val="007F5A06"/>
    <w:rsid w:val="00800779"/>
    <w:rsid w:val="0080253F"/>
    <w:rsid w:val="0080274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530D"/>
    <w:rsid w:val="00817E65"/>
    <w:rsid w:val="00821B85"/>
    <w:rsid w:val="0082301F"/>
    <w:rsid w:val="00823BA1"/>
    <w:rsid w:val="00823D72"/>
    <w:rsid w:val="00823D9B"/>
    <w:rsid w:val="00824507"/>
    <w:rsid w:val="008249E4"/>
    <w:rsid w:val="0082612B"/>
    <w:rsid w:val="00830B00"/>
    <w:rsid w:val="008328F1"/>
    <w:rsid w:val="00835B80"/>
    <w:rsid w:val="00835C9F"/>
    <w:rsid w:val="00835CF6"/>
    <w:rsid w:val="0084024C"/>
    <w:rsid w:val="0084037B"/>
    <w:rsid w:val="008423A9"/>
    <w:rsid w:val="0084255C"/>
    <w:rsid w:val="00842C36"/>
    <w:rsid w:val="00843DE4"/>
    <w:rsid w:val="00844222"/>
    <w:rsid w:val="008443FF"/>
    <w:rsid w:val="008464A3"/>
    <w:rsid w:val="00846F3E"/>
    <w:rsid w:val="008534BD"/>
    <w:rsid w:val="008549F5"/>
    <w:rsid w:val="00856026"/>
    <w:rsid w:val="008574C5"/>
    <w:rsid w:val="008575B4"/>
    <w:rsid w:val="008577E3"/>
    <w:rsid w:val="00857F1F"/>
    <w:rsid w:val="0086095A"/>
    <w:rsid w:val="008639D7"/>
    <w:rsid w:val="00864ED8"/>
    <w:rsid w:val="008651D0"/>
    <w:rsid w:val="008655CD"/>
    <w:rsid w:val="00867CC6"/>
    <w:rsid w:val="00867DF5"/>
    <w:rsid w:val="00870A8C"/>
    <w:rsid w:val="00870DC2"/>
    <w:rsid w:val="00871476"/>
    <w:rsid w:val="00871B8B"/>
    <w:rsid w:val="00871E46"/>
    <w:rsid w:val="00872182"/>
    <w:rsid w:val="00872DAD"/>
    <w:rsid w:val="0087435D"/>
    <w:rsid w:val="00874F5E"/>
    <w:rsid w:val="008759E1"/>
    <w:rsid w:val="00875EA9"/>
    <w:rsid w:val="00880DCC"/>
    <w:rsid w:val="00882CD5"/>
    <w:rsid w:val="00882DC4"/>
    <w:rsid w:val="008838BE"/>
    <w:rsid w:val="00883B16"/>
    <w:rsid w:val="00886BEE"/>
    <w:rsid w:val="00886E82"/>
    <w:rsid w:val="008874D9"/>
    <w:rsid w:val="0089032C"/>
    <w:rsid w:val="00890628"/>
    <w:rsid w:val="00890865"/>
    <w:rsid w:val="00890B74"/>
    <w:rsid w:val="008914A5"/>
    <w:rsid w:val="00892433"/>
    <w:rsid w:val="00893AA7"/>
    <w:rsid w:val="00894F09"/>
    <w:rsid w:val="0089553E"/>
    <w:rsid w:val="0089595B"/>
    <w:rsid w:val="00896843"/>
    <w:rsid w:val="00896A20"/>
    <w:rsid w:val="00897907"/>
    <w:rsid w:val="00897DFC"/>
    <w:rsid w:val="008A0B84"/>
    <w:rsid w:val="008A4F8E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223C"/>
    <w:rsid w:val="008C3A9B"/>
    <w:rsid w:val="008C4D37"/>
    <w:rsid w:val="008C4DDF"/>
    <w:rsid w:val="008C6019"/>
    <w:rsid w:val="008C65D3"/>
    <w:rsid w:val="008C6A69"/>
    <w:rsid w:val="008C7E74"/>
    <w:rsid w:val="008D167B"/>
    <w:rsid w:val="008D3383"/>
    <w:rsid w:val="008D4C7B"/>
    <w:rsid w:val="008D4FD2"/>
    <w:rsid w:val="008D5A3F"/>
    <w:rsid w:val="008E022E"/>
    <w:rsid w:val="008E0B84"/>
    <w:rsid w:val="008E1579"/>
    <w:rsid w:val="008E17D2"/>
    <w:rsid w:val="008E2BF7"/>
    <w:rsid w:val="008E32F2"/>
    <w:rsid w:val="008E3821"/>
    <w:rsid w:val="008E45C6"/>
    <w:rsid w:val="008E516A"/>
    <w:rsid w:val="008E5AE2"/>
    <w:rsid w:val="008E7221"/>
    <w:rsid w:val="008F040B"/>
    <w:rsid w:val="008F0B94"/>
    <w:rsid w:val="008F27DF"/>
    <w:rsid w:val="00900D49"/>
    <w:rsid w:val="00900DAA"/>
    <w:rsid w:val="00902591"/>
    <w:rsid w:val="00904FE5"/>
    <w:rsid w:val="009055D9"/>
    <w:rsid w:val="009077C1"/>
    <w:rsid w:val="009107EF"/>
    <w:rsid w:val="00911978"/>
    <w:rsid w:val="00911F54"/>
    <w:rsid w:val="00913047"/>
    <w:rsid w:val="009149A0"/>
    <w:rsid w:val="00914DB0"/>
    <w:rsid w:val="0091548A"/>
    <w:rsid w:val="00921611"/>
    <w:rsid w:val="00923608"/>
    <w:rsid w:val="009237BE"/>
    <w:rsid w:val="00923A61"/>
    <w:rsid w:val="00923AF8"/>
    <w:rsid w:val="00925C58"/>
    <w:rsid w:val="00926DDD"/>
    <w:rsid w:val="00927717"/>
    <w:rsid w:val="00930CC5"/>
    <w:rsid w:val="0093100F"/>
    <w:rsid w:val="00934D90"/>
    <w:rsid w:val="00935A4F"/>
    <w:rsid w:val="009365A3"/>
    <w:rsid w:val="00937561"/>
    <w:rsid w:val="00940EC8"/>
    <w:rsid w:val="00941710"/>
    <w:rsid w:val="00941EBA"/>
    <w:rsid w:val="00942892"/>
    <w:rsid w:val="00944106"/>
    <w:rsid w:val="00945800"/>
    <w:rsid w:val="009473D6"/>
    <w:rsid w:val="009501EF"/>
    <w:rsid w:val="00950749"/>
    <w:rsid w:val="009507F9"/>
    <w:rsid w:val="00950A7D"/>
    <w:rsid w:val="00950EBB"/>
    <w:rsid w:val="00952FD8"/>
    <w:rsid w:val="00953F0D"/>
    <w:rsid w:val="00954354"/>
    <w:rsid w:val="00954799"/>
    <w:rsid w:val="0095553E"/>
    <w:rsid w:val="00960D9D"/>
    <w:rsid w:val="00961F9A"/>
    <w:rsid w:val="00962682"/>
    <w:rsid w:val="00962965"/>
    <w:rsid w:val="00962DE8"/>
    <w:rsid w:val="009642C6"/>
    <w:rsid w:val="009645B3"/>
    <w:rsid w:val="00965C4B"/>
    <w:rsid w:val="009704FD"/>
    <w:rsid w:val="00970B09"/>
    <w:rsid w:val="00971EFF"/>
    <w:rsid w:val="00974245"/>
    <w:rsid w:val="00975351"/>
    <w:rsid w:val="009778BB"/>
    <w:rsid w:val="009864F4"/>
    <w:rsid w:val="00986B77"/>
    <w:rsid w:val="0098729C"/>
    <w:rsid w:val="009875B4"/>
    <w:rsid w:val="00987B0A"/>
    <w:rsid w:val="009914AB"/>
    <w:rsid w:val="00991C39"/>
    <w:rsid w:val="0099297B"/>
    <w:rsid w:val="0099641A"/>
    <w:rsid w:val="00996CBF"/>
    <w:rsid w:val="00996ED1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B225E"/>
    <w:rsid w:val="009B4C5A"/>
    <w:rsid w:val="009B6C55"/>
    <w:rsid w:val="009B6D4A"/>
    <w:rsid w:val="009C13EE"/>
    <w:rsid w:val="009C1427"/>
    <w:rsid w:val="009C161F"/>
    <w:rsid w:val="009C180C"/>
    <w:rsid w:val="009C2601"/>
    <w:rsid w:val="009C299A"/>
    <w:rsid w:val="009C584F"/>
    <w:rsid w:val="009C5EBD"/>
    <w:rsid w:val="009C7891"/>
    <w:rsid w:val="009D12BB"/>
    <w:rsid w:val="009D2E04"/>
    <w:rsid w:val="009D3850"/>
    <w:rsid w:val="009D703F"/>
    <w:rsid w:val="009E0AD4"/>
    <w:rsid w:val="009E0FA8"/>
    <w:rsid w:val="009E2F6E"/>
    <w:rsid w:val="009E3601"/>
    <w:rsid w:val="009E39E1"/>
    <w:rsid w:val="009E3D1D"/>
    <w:rsid w:val="009E4004"/>
    <w:rsid w:val="009E4F51"/>
    <w:rsid w:val="009E6D78"/>
    <w:rsid w:val="009E7575"/>
    <w:rsid w:val="009F0AC8"/>
    <w:rsid w:val="009F1350"/>
    <w:rsid w:val="009F213C"/>
    <w:rsid w:val="009F217B"/>
    <w:rsid w:val="009F3EC8"/>
    <w:rsid w:val="009F450E"/>
    <w:rsid w:val="009F4779"/>
    <w:rsid w:val="009F6478"/>
    <w:rsid w:val="009F749C"/>
    <w:rsid w:val="009F7C56"/>
    <w:rsid w:val="00A04EED"/>
    <w:rsid w:val="00A053CB"/>
    <w:rsid w:val="00A05CD5"/>
    <w:rsid w:val="00A061D5"/>
    <w:rsid w:val="00A06850"/>
    <w:rsid w:val="00A06C59"/>
    <w:rsid w:val="00A07685"/>
    <w:rsid w:val="00A101F6"/>
    <w:rsid w:val="00A11447"/>
    <w:rsid w:val="00A14E54"/>
    <w:rsid w:val="00A1574B"/>
    <w:rsid w:val="00A20F28"/>
    <w:rsid w:val="00A2211E"/>
    <w:rsid w:val="00A26921"/>
    <w:rsid w:val="00A30647"/>
    <w:rsid w:val="00A3150F"/>
    <w:rsid w:val="00A32B35"/>
    <w:rsid w:val="00A3354B"/>
    <w:rsid w:val="00A344EF"/>
    <w:rsid w:val="00A37643"/>
    <w:rsid w:val="00A40266"/>
    <w:rsid w:val="00A40600"/>
    <w:rsid w:val="00A44531"/>
    <w:rsid w:val="00A44A7A"/>
    <w:rsid w:val="00A45B83"/>
    <w:rsid w:val="00A47629"/>
    <w:rsid w:val="00A500AE"/>
    <w:rsid w:val="00A50632"/>
    <w:rsid w:val="00A523C4"/>
    <w:rsid w:val="00A53906"/>
    <w:rsid w:val="00A53B9D"/>
    <w:rsid w:val="00A53F26"/>
    <w:rsid w:val="00A5481B"/>
    <w:rsid w:val="00A54BB4"/>
    <w:rsid w:val="00A54BF0"/>
    <w:rsid w:val="00A54CB9"/>
    <w:rsid w:val="00A56DA3"/>
    <w:rsid w:val="00A6250B"/>
    <w:rsid w:val="00A62535"/>
    <w:rsid w:val="00A62755"/>
    <w:rsid w:val="00A63C24"/>
    <w:rsid w:val="00A648EA"/>
    <w:rsid w:val="00A663A1"/>
    <w:rsid w:val="00A672A3"/>
    <w:rsid w:val="00A679F2"/>
    <w:rsid w:val="00A71DD6"/>
    <w:rsid w:val="00A71FCD"/>
    <w:rsid w:val="00A72158"/>
    <w:rsid w:val="00A72368"/>
    <w:rsid w:val="00A729F8"/>
    <w:rsid w:val="00A73032"/>
    <w:rsid w:val="00A758C6"/>
    <w:rsid w:val="00A75FC2"/>
    <w:rsid w:val="00A80559"/>
    <w:rsid w:val="00A81460"/>
    <w:rsid w:val="00A819EC"/>
    <w:rsid w:val="00A837B2"/>
    <w:rsid w:val="00A84F21"/>
    <w:rsid w:val="00A86255"/>
    <w:rsid w:val="00A953F7"/>
    <w:rsid w:val="00AA11FB"/>
    <w:rsid w:val="00AA14C4"/>
    <w:rsid w:val="00AA1DAA"/>
    <w:rsid w:val="00AA2618"/>
    <w:rsid w:val="00AA5E9B"/>
    <w:rsid w:val="00AA7379"/>
    <w:rsid w:val="00AA7C75"/>
    <w:rsid w:val="00AB243D"/>
    <w:rsid w:val="00AB444B"/>
    <w:rsid w:val="00AB5A3B"/>
    <w:rsid w:val="00AB7D7F"/>
    <w:rsid w:val="00AC2081"/>
    <w:rsid w:val="00AC3D0E"/>
    <w:rsid w:val="00AC3D9E"/>
    <w:rsid w:val="00AC419C"/>
    <w:rsid w:val="00AC4983"/>
    <w:rsid w:val="00AC5408"/>
    <w:rsid w:val="00AC6A4B"/>
    <w:rsid w:val="00AD06AC"/>
    <w:rsid w:val="00AD0FA2"/>
    <w:rsid w:val="00AD1CE2"/>
    <w:rsid w:val="00AD31FB"/>
    <w:rsid w:val="00AD3B7D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210F"/>
    <w:rsid w:val="00AE391B"/>
    <w:rsid w:val="00AE3C47"/>
    <w:rsid w:val="00AE3EB0"/>
    <w:rsid w:val="00AE451C"/>
    <w:rsid w:val="00AE4ED9"/>
    <w:rsid w:val="00AE6F87"/>
    <w:rsid w:val="00AE7260"/>
    <w:rsid w:val="00AE7D93"/>
    <w:rsid w:val="00AF17BC"/>
    <w:rsid w:val="00AF2375"/>
    <w:rsid w:val="00AF296C"/>
    <w:rsid w:val="00AF2EAF"/>
    <w:rsid w:val="00AF4A92"/>
    <w:rsid w:val="00AF541B"/>
    <w:rsid w:val="00AF545D"/>
    <w:rsid w:val="00AF565F"/>
    <w:rsid w:val="00B01BE3"/>
    <w:rsid w:val="00B0470B"/>
    <w:rsid w:val="00B04F26"/>
    <w:rsid w:val="00B074CD"/>
    <w:rsid w:val="00B10895"/>
    <w:rsid w:val="00B11EAE"/>
    <w:rsid w:val="00B1763A"/>
    <w:rsid w:val="00B2089E"/>
    <w:rsid w:val="00B20DD7"/>
    <w:rsid w:val="00B21176"/>
    <w:rsid w:val="00B217A5"/>
    <w:rsid w:val="00B21F1D"/>
    <w:rsid w:val="00B246B9"/>
    <w:rsid w:val="00B247AC"/>
    <w:rsid w:val="00B24E96"/>
    <w:rsid w:val="00B27150"/>
    <w:rsid w:val="00B27437"/>
    <w:rsid w:val="00B307F1"/>
    <w:rsid w:val="00B32BDC"/>
    <w:rsid w:val="00B32FBB"/>
    <w:rsid w:val="00B33679"/>
    <w:rsid w:val="00B33AE2"/>
    <w:rsid w:val="00B341B7"/>
    <w:rsid w:val="00B34577"/>
    <w:rsid w:val="00B35D67"/>
    <w:rsid w:val="00B36653"/>
    <w:rsid w:val="00B4112B"/>
    <w:rsid w:val="00B4121B"/>
    <w:rsid w:val="00B41F4A"/>
    <w:rsid w:val="00B41F6B"/>
    <w:rsid w:val="00B429D2"/>
    <w:rsid w:val="00B47232"/>
    <w:rsid w:val="00B472DD"/>
    <w:rsid w:val="00B50D4B"/>
    <w:rsid w:val="00B50F50"/>
    <w:rsid w:val="00B51D14"/>
    <w:rsid w:val="00B53839"/>
    <w:rsid w:val="00B53884"/>
    <w:rsid w:val="00B53AE7"/>
    <w:rsid w:val="00B54152"/>
    <w:rsid w:val="00B569D0"/>
    <w:rsid w:val="00B609AD"/>
    <w:rsid w:val="00B60BAA"/>
    <w:rsid w:val="00B6368D"/>
    <w:rsid w:val="00B63796"/>
    <w:rsid w:val="00B72C79"/>
    <w:rsid w:val="00B72E79"/>
    <w:rsid w:val="00B73861"/>
    <w:rsid w:val="00B75E4A"/>
    <w:rsid w:val="00B76CD9"/>
    <w:rsid w:val="00B82C01"/>
    <w:rsid w:val="00B82CF2"/>
    <w:rsid w:val="00B84853"/>
    <w:rsid w:val="00B87BEF"/>
    <w:rsid w:val="00B91180"/>
    <w:rsid w:val="00B92972"/>
    <w:rsid w:val="00B9354D"/>
    <w:rsid w:val="00B96A5D"/>
    <w:rsid w:val="00BA066F"/>
    <w:rsid w:val="00BA0E81"/>
    <w:rsid w:val="00BA21F2"/>
    <w:rsid w:val="00BA249E"/>
    <w:rsid w:val="00BA2F82"/>
    <w:rsid w:val="00BA3AC6"/>
    <w:rsid w:val="00BA633B"/>
    <w:rsid w:val="00BA7700"/>
    <w:rsid w:val="00BA7A70"/>
    <w:rsid w:val="00BB008A"/>
    <w:rsid w:val="00BB00A6"/>
    <w:rsid w:val="00BB1A07"/>
    <w:rsid w:val="00BB372A"/>
    <w:rsid w:val="00BB3C58"/>
    <w:rsid w:val="00BB402E"/>
    <w:rsid w:val="00BB550F"/>
    <w:rsid w:val="00BB6973"/>
    <w:rsid w:val="00BB70F2"/>
    <w:rsid w:val="00BC0119"/>
    <w:rsid w:val="00BC0F16"/>
    <w:rsid w:val="00BC4A18"/>
    <w:rsid w:val="00BC6259"/>
    <w:rsid w:val="00BC66D2"/>
    <w:rsid w:val="00BC6F8E"/>
    <w:rsid w:val="00BD05E7"/>
    <w:rsid w:val="00BD0885"/>
    <w:rsid w:val="00BD246F"/>
    <w:rsid w:val="00BD391B"/>
    <w:rsid w:val="00BD3CBD"/>
    <w:rsid w:val="00BD540C"/>
    <w:rsid w:val="00BD5565"/>
    <w:rsid w:val="00BD5998"/>
    <w:rsid w:val="00BD6D16"/>
    <w:rsid w:val="00BD774C"/>
    <w:rsid w:val="00BD7F3A"/>
    <w:rsid w:val="00BE0152"/>
    <w:rsid w:val="00BE201E"/>
    <w:rsid w:val="00BE3111"/>
    <w:rsid w:val="00BE72B2"/>
    <w:rsid w:val="00BF2045"/>
    <w:rsid w:val="00BF2C18"/>
    <w:rsid w:val="00BF388F"/>
    <w:rsid w:val="00BF3CAA"/>
    <w:rsid w:val="00BF603C"/>
    <w:rsid w:val="00BF60C7"/>
    <w:rsid w:val="00BF7946"/>
    <w:rsid w:val="00C031B8"/>
    <w:rsid w:val="00C04122"/>
    <w:rsid w:val="00C045DB"/>
    <w:rsid w:val="00C06C94"/>
    <w:rsid w:val="00C07579"/>
    <w:rsid w:val="00C0765D"/>
    <w:rsid w:val="00C07721"/>
    <w:rsid w:val="00C07F94"/>
    <w:rsid w:val="00C108A4"/>
    <w:rsid w:val="00C10CD9"/>
    <w:rsid w:val="00C1159B"/>
    <w:rsid w:val="00C11F35"/>
    <w:rsid w:val="00C1207C"/>
    <w:rsid w:val="00C120BC"/>
    <w:rsid w:val="00C1436F"/>
    <w:rsid w:val="00C14556"/>
    <w:rsid w:val="00C16C9A"/>
    <w:rsid w:val="00C204ED"/>
    <w:rsid w:val="00C211FB"/>
    <w:rsid w:val="00C2201F"/>
    <w:rsid w:val="00C222CB"/>
    <w:rsid w:val="00C22651"/>
    <w:rsid w:val="00C234B1"/>
    <w:rsid w:val="00C2388C"/>
    <w:rsid w:val="00C239C8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22A"/>
    <w:rsid w:val="00C34BB5"/>
    <w:rsid w:val="00C35684"/>
    <w:rsid w:val="00C374A6"/>
    <w:rsid w:val="00C37D7F"/>
    <w:rsid w:val="00C37FEF"/>
    <w:rsid w:val="00C4076C"/>
    <w:rsid w:val="00C40D39"/>
    <w:rsid w:val="00C41A0C"/>
    <w:rsid w:val="00C41F90"/>
    <w:rsid w:val="00C42563"/>
    <w:rsid w:val="00C43070"/>
    <w:rsid w:val="00C4383F"/>
    <w:rsid w:val="00C43892"/>
    <w:rsid w:val="00C445C1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6AF2"/>
    <w:rsid w:val="00C5753C"/>
    <w:rsid w:val="00C5790F"/>
    <w:rsid w:val="00C60726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082A"/>
    <w:rsid w:val="00C80C08"/>
    <w:rsid w:val="00C84AF8"/>
    <w:rsid w:val="00C85AE8"/>
    <w:rsid w:val="00C8603B"/>
    <w:rsid w:val="00C87B7F"/>
    <w:rsid w:val="00C90261"/>
    <w:rsid w:val="00C906C2"/>
    <w:rsid w:val="00C911CB"/>
    <w:rsid w:val="00C91974"/>
    <w:rsid w:val="00C91BD1"/>
    <w:rsid w:val="00C94998"/>
    <w:rsid w:val="00C94C3B"/>
    <w:rsid w:val="00CA0AF2"/>
    <w:rsid w:val="00CA24AB"/>
    <w:rsid w:val="00CA3641"/>
    <w:rsid w:val="00CA6220"/>
    <w:rsid w:val="00CA6252"/>
    <w:rsid w:val="00CA6748"/>
    <w:rsid w:val="00CB30CA"/>
    <w:rsid w:val="00CB477A"/>
    <w:rsid w:val="00CB5281"/>
    <w:rsid w:val="00CB5817"/>
    <w:rsid w:val="00CB7A95"/>
    <w:rsid w:val="00CC4B1D"/>
    <w:rsid w:val="00CC5D20"/>
    <w:rsid w:val="00CC685A"/>
    <w:rsid w:val="00CC7056"/>
    <w:rsid w:val="00CD007D"/>
    <w:rsid w:val="00CD0E5E"/>
    <w:rsid w:val="00CD260E"/>
    <w:rsid w:val="00CD268C"/>
    <w:rsid w:val="00CD2909"/>
    <w:rsid w:val="00CD344F"/>
    <w:rsid w:val="00CD3A37"/>
    <w:rsid w:val="00CD437C"/>
    <w:rsid w:val="00CD4618"/>
    <w:rsid w:val="00CD4C8E"/>
    <w:rsid w:val="00CD75B7"/>
    <w:rsid w:val="00CD798A"/>
    <w:rsid w:val="00CE07AD"/>
    <w:rsid w:val="00CE0D03"/>
    <w:rsid w:val="00CE24D5"/>
    <w:rsid w:val="00CE2648"/>
    <w:rsid w:val="00CE273F"/>
    <w:rsid w:val="00CE2905"/>
    <w:rsid w:val="00CE2EA4"/>
    <w:rsid w:val="00CE3215"/>
    <w:rsid w:val="00CE423A"/>
    <w:rsid w:val="00CE470A"/>
    <w:rsid w:val="00CE4BDE"/>
    <w:rsid w:val="00CE4FE1"/>
    <w:rsid w:val="00CE6BD6"/>
    <w:rsid w:val="00CE7124"/>
    <w:rsid w:val="00CF218D"/>
    <w:rsid w:val="00CF358C"/>
    <w:rsid w:val="00CF40CC"/>
    <w:rsid w:val="00CF53BA"/>
    <w:rsid w:val="00CF68A2"/>
    <w:rsid w:val="00CF6B5A"/>
    <w:rsid w:val="00CF6EDC"/>
    <w:rsid w:val="00CF79E9"/>
    <w:rsid w:val="00D014A7"/>
    <w:rsid w:val="00D0197A"/>
    <w:rsid w:val="00D02900"/>
    <w:rsid w:val="00D04E82"/>
    <w:rsid w:val="00D05BCB"/>
    <w:rsid w:val="00D05E88"/>
    <w:rsid w:val="00D0618C"/>
    <w:rsid w:val="00D07DA2"/>
    <w:rsid w:val="00D102A8"/>
    <w:rsid w:val="00D1087C"/>
    <w:rsid w:val="00D12093"/>
    <w:rsid w:val="00D12F7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1DC3"/>
    <w:rsid w:val="00D32295"/>
    <w:rsid w:val="00D33871"/>
    <w:rsid w:val="00D365F9"/>
    <w:rsid w:val="00D36667"/>
    <w:rsid w:val="00D368F5"/>
    <w:rsid w:val="00D378AD"/>
    <w:rsid w:val="00D401F7"/>
    <w:rsid w:val="00D406A8"/>
    <w:rsid w:val="00D41CC1"/>
    <w:rsid w:val="00D41EB3"/>
    <w:rsid w:val="00D428BF"/>
    <w:rsid w:val="00D43AD4"/>
    <w:rsid w:val="00D44DE6"/>
    <w:rsid w:val="00D45943"/>
    <w:rsid w:val="00D50C67"/>
    <w:rsid w:val="00D51AAE"/>
    <w:rsid w:val="00D52AE2"/>
    <w:rsid w:val="00D52B90"/>
    <w:rsid w:val="00D53FAC"/>
    <w:rsid w:val="00D558B3"/>
    <w:rsid w:val="00D56402"/>
    <w:rsid w:val="00D5733D"/>
    <w:rsid w:val="00D57F74"/>
    <w:rsid w:val="00D61913"/>
    <w:rsid w:val="00D62528"/>
    <w:rsid w:val="00D67FE2"/>
    <w:rsid w:val="00D70E47"/>
    <w:rsid w:val="00D723B4"/>
    <w:rsid w:val="00D736A7"/>
    <w:rsid w:val="00D73EF8"/>
    <w:rsid w:val="00D742FA"/>
    <w:rsid w:val="00D74862"/>
    <w:rsid w:val="00D76F8E"/>
    <w:rsid w:val="00D80A54"/>
    <w:rsid w:val="00D80B19"/>
    <w:rsid w:val="00D850CA"/>
    <w:rsid w:val="00D8526F"/>
    <w:rsid w:val="00D8603E"/>
    <w:rsid w:val="00D86F05"/>
    <w:rsid w:val="00D87EE2"/>
    <w:rsid w:val="00D91594"/>
    <w:rsid w:val="00D91B9C"/>
    <w:rsid w:val="00D939CD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645D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A12"/>
    <w:rsid w:val="00DE08F0"/>
    <w:rsid w:val="00DE2723"/>
    <w:rsid w:val="00DE5CFF"/>
    <w:rsid w:val="00DF1055"/>
    <w:rsid w:val="00DF1E49"/>
    <w:rsid w:val="00DF447C"/>
    <w:rsid w:val="00DF468A"/>
    <w:rsid w:val="00DF67A7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1681"/>
    <w:rsid w:val="00E22C15"/>
    <w:rsid w:val="00E2419E"/>
    <w:rsid w:val="00E26B30"/>
    <w:rsid w:val="00E26B3B"/>
    <w:rsid w:val="00E27339"/>
    <w:rsid w:val="00E278EC"/>
    <w:rsid w:val="00E3119E"/>
    <w:rsid w:val="00E326CC"/>
    <w:rsid w:val="00E32D2C"/>
    <w:rsid w:val="00E372CD"/>
    <w:rsid w:val="00E3789E"/>
    <w:rsid w:val="00E40CBF"/>
    <w:rsid w:val="00E41A6F"/>
    <w:rsid w:val="00E41FD1"/>
    <w:rsid w:val="00E4318F"/>
    <w:rsid w:val="00E436A9"/>
    <w:rsid w:val="00E45F78"/>
    <w:rsid w:val="00E473B5"/>
    <w:rsid w:val="00E47625"/>
    <w:rsid w:val="00E476DD"/>
    <w:rsid w:val="00E47918"/>
    <w:rsid w:val="00E47DD4"/>
    <w:rsid w:val="00E50EAD"/>
    <w:rsid w:val="00E51C0A"/>
    <w:rsid w:val="00E55403"/>
    <w:rsid w:val="00E5550C"/>
    <w:rsid w:val="00E5553E"/>
    <w:rsid w:val="00E5675B"/>
    <w:rsid w:val="00E57D61"/>
    <w:rsid w:val="00E60971"/>
    <w:rsid w:val="00E62C2E"/>
    <w:rsid w:val="00E641CA"/>
    <w:rsid w:val="00E64995"/>
    <w:rsid w:val="00E65AA1"/>
    <w:rsid w:val="00E72080"/>
    <w:rsid w:val="00E72421"/>
    <w:rsid w:val="00E72D01"/>
    <w:rsid w:val="00E73397"/>
    <w:rsid w:val="00E7381B"/>
    <w:rsid w:val="00E75584"/>
    <w:rsid w:val="00E757AE"/>
    <w:rsid w:val="00E80A42"/>
    <w:rsid w:val="00E81798"/>
    <w:rsid w:val="00E82D85"/>
    <w:rsid w:val="00E83000"/>
    <w:rsid w:val="00E833FF"/>
    <w:rsid w:val="00E83949"/>
    <w:rsid w:val="00E839A8"/>
    <w:rsid w:val="00E860CD"/>
    <w:rsid w:val="00E86533"/>
    <w:rsid w:val="00E87631"/>
    <w:rsid w:val="00E876DA"/>
    <w:rsid w:val="00E87B0F"/>
    <w:rsid w:val="00E9035C"/>
    <w:rsid w:val="00E9069A"/>
    <w:rsid w:val="00E938C9"/>
    <w:rsid w:val="00E94378"/>
    <w:rsid w:val="00E96AD2"/>
    <w:rsid w:val="00E972D4"/>
    <w:rsid w:val="00EA16BF"/>
    <w:rsid w:val="00EA16E5"/>
    <w:rsid w:val="00EA20BB"/>
    <w:rsid w:val="00EA2889"/>
    <w:rsid w:val="00EA2DE5"/>
    <w:rsid w:val="00EA601A"/>
    <w:rsid w:val="00EA75DD"/>
    <w:rsid w:val="00EA7C67"/>
    <w:rsid w:val="00EB30E8"/>
    <w:rsid w:val="00EB338F"/>
    <w:rsid w:val="00EB3A1D"/>
    <w:rsid w:val="00EB3B90"/>
    <w:rsid w:val="00EB5938"/>
    <w:rsid w:val="00EB6132"/>
    <w:rsid w:val="00EC0970"/>
    <w:rsid w:val="00EC287A"/>
    <w:rsid w:val="00EC500C"/>
    <w:rsid w:val="00EC6D6C"/>
    <w:rsid w:val="00ED0057"/>
    <w:rsid w:val="00ED02AC"/>
    <w:rsid w:val="00ED1316"/>
    <w:rsid w:val="00ED34C2"/>
    <w:rsid w:val="00ED3797"/>
    <w:rsid w:val="00ED4401"/>
    <w:rsid w:val="00ED468E"/>
    <w:rsid w:val="00ED5940"/>
    <w:rsid w:val="00ED6523"/>
    <w:rsid w:val="00ED7EF4"/>
    <w:rsid w:val="00EE0454"/>
    <w:rsid w:val="00EE04DD"/>
    <w:rsid w:val="00EE05E4"/>
    <w:rsid w:val="00EE0F1B"/>
    <w:rsid w:val="00EE4249"/>
    <w:rsid w:val="00EE4A95"/>
    <w:rsid w:val="00EE503D"/>
    <w:rsid w:val="00EE5EE4"/>
    <w:rsid w:val="00EE6411"/>
    <w:rsid w:val="00EE6C03"/>
    <w:rsid w:val="00EE7E41"/>
    <w:rsid w:val="00EF0DED"/>
    <w:rsid w:val="00EF18DE"/>
    <w:rsid w:val="00EF1EDC"/>
    <w:rsid w:val="00EF3F60"/>
    <w:rsid w:val="00EF6422"/>
    <w:rsid w:val="00EF6B92"/>
    <w:rsid w:val="00EF75CA"/>
    <w:rsid w:val="00EF7C7E"/>
    <w:rsid w:val="00F008C4"/>
    <w:rsid w:val="00F00A4B"/>
    <w:rsid w:val="00F00BD2"/>
    <w:rsid w:val="00F015A0"/>
    <w:rsid w:val="00F043F1"/>
    <w:rsid w:val="00F06D37"/>
    <w:rsid w:val="00F075EF"/>
    <w:rsid w:val="00F12081"/>
    <w:rsid w:val="00F126CD"/>
    <w:rsid w:val="00F13EAF"/>
    <w:rsid w:val="00F14F10"/>
    <w:rsid w:val="00F155CB"/>
    <w:rsid w:val="00F16087"/>
    <w:rsid w:val="00F179C6"/>
    <w:rsid w:val="00F206BC"/>
    <w:rsid w:val="00F22365"/>
    <w:rsid w:val="00F25A50"/>
    <w:rsid w:val="00F25E08"/>
    <w:rsid w:val="00F25E0F"/>
    <w:rsid w:val="00F26EA1"/>
    <w:rsid w:val="00F27F79"/>
    <w:rsid w:val="00F328B7"/>
    <w:rsid w:val="00F33B03"/>
    <w:rsid w:val="00F3431D"/>
    <w:rsid w:val="00F36191"/>
    <w:rsid w:val="00F37E78"/>
    <w:rsid w:val="00F40209"/>
    <w:rsid w:val="00F40263"/>
    <w:rsid w:val="00F41AB9"/>
    <w:rsid w:val="00F43695"/>
    <w:rsid w:val="00F45B67"/>
    <w:rsid w:val="00F4680B"/>
    <w:rsid w:val="00F503D7"/>
    <w:rsid w:val="00F51AAD"/>
    <w:rsid w:val="00F5224C"/>
    <w:rsid w:val="00F523F0"/>
    <w:rsid w:val="00F52CCE"/>
    <w:rsid w:val="00F547BD"/>
    <w:rsid w:val="00F54D76"/>
    <w:rsid w:val="00F57288"/>
    <w:rsid w:val="00F60537"/>
    <w:rsid w:val="00F62136"/>
    <w:rsid w:val="00F627AC"/>
    <w:rsid w:val="00F6297F"/>
    <w:rsid w:val="00F64294"/>
    <w:rsid w:val="00F67CE2"/>
    <w:rsid w:val="00F67E12"/>
    <w:rsid w:val="00F70D4E"/>
    <w:rsid w:val="00F71E26"/>
    <w:rsid w:val="00F7208F"/>
    <w:rsid w:val="00F753DF"/>
    <w:rsid w:val="00F75736"/>
    <w:rsid w:val="00F76C63"/>
    <w:rsid w:val="00F76F4E"/>
    <w:rsid w:val="00F77094"/>
    <w:rsid w:val="00F770A5"/>
    <w:rsid w:val="00F770E1"/>
    <w:rsid w:val="00F801EB"/>
    <w:rsid w:val="00F8175A"/>
    <w:rsid w:val="00F83F7E"/>
    <w:rsid w:val="00F85991"/>
    <w:rsid w:val="00F85FD6"/>
    <w:rsid w:val="00F87E63"/>
    <w:rsid w:val="00F91DD5"/>
    <w:rsid w:val="00F92DD6"/>
    <w:rsid w:val="00F93B7C"/>
    <w:rsid w:val="00F95129"/>
    <w:rsid w:val="00F9531C"/>
    <w:rsid w:val="00F96E03"/>
    <w:rsid w:val="00F978B5"/>
    <w:rsid w:val="00F97AFA"/>
    <w:rsid w:val="00FA0282"/>
    <w:rsid w:val="00FA1484"/>
    <w:rsid w:val="00FA24EB"/>
    <w:rsid w:val="00FA2B3C"/>
    <w:rsid w:val="00FA32D8"/>
    <w:rsid w:val="00FA584D"/>
    <w:rsid w:val="00FA5E3E"/>
    <w:rsid w:val="00FA6541"/>
    <w:rsid w:val="00FA78E7"/>
    <w:rsid w:val="00FB1320"/>
    <w:rsid w:val="00FB160E"/>
    <w:rsid w:val="00FB309C"/>
    <w:rsid w:val="00FB365F"/>
    <w:rsid w:val="00FB46B9"/>
    <w:rsid w:val="00FB4F11"/>
    <w:rsid w:val="00FB63E1"/>
    <w:rsid w:val="00FC050D"/>
    <w:rsid w:val="00FC216C"/>
    <w:rsid w:val="00FC3CE0"/>
    <w:rsid w:val="00FC48EE"/>
    <w:rsid w:val="00FC58F4"/>
    <w:rsid w:val="00FC65D7"/>
    <w:rsid w:val="00FC6D0F"/>
    <w:rsid w:val="00FC70B9"/>
    <w:rsid w:val="00FC761E"/>
    <w:rsid w:val="00FC7F80"/>
    <w:rsid w:val="00FD0955"/>
    <w:rsid w:val="00FD0E93"/>
    <w:rsid w:val="00FD13B0"/>
    <w:rsid w:val="00FD1ECA"/>
    <w:rsid w:val="00FD648C"/>
    <w:rsid w:val="00FD6C85"/>
    <w:rsid w:val="00FE0AA9"/>
    <w:rsid w:val="00FE4966"/>
    <w:rsid w:val="00FE4F25"/>
    <w:rsid w:val="00FE5562"/>
    <w:rsid w:val="00FE5ABC"/>
    <w:rsid w:val="00FE6341"/>
    <w:rsid w:val="00FE7EA2"/>
    <w:rsid w:val="00FF0AF6"/>
    <w:rsid w:val="00FF206C"/>
    <w:rsid w:val="00FF21F9"/>
    <w:rsid w:val="00FF2361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9E1F1"/>
  <w15:docId w15:val="{EFE763DA-C494-46C2-936D-6676D736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D4F33-FE4E-45A7-84F0-BC4E245C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0.1-1.dotx</Template>
  <TotalTime>2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LUIS ARIEL BURBANO PACHECO</cp:lastModifiedBy>
  <cp:revision>2</cp:revision>
  <cp:lastPrinted>2025-08-11T07:14:00Z</cp:lastPrinted>
  <dcterms:created xsi:type="dcterms:W3CDTF">2025-08-11T07:23:00Z</dcterms:created>
  <dcterms:modified xsi:type="dcterms:W3CDTF">2025-08-11T07:23:00Z</dcterms:modified>
</cp:coreProperties>
</file>